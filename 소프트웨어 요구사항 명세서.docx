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8292D" w14:textId="3CBDAF0B" w:rsidR="009E0CA4" w:rsidRDefault="009E0CA4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 w:rsidR="001E4A02">
        <w:rPr>
          <w:lang w:eastAsia="ko-KR"/>
        </w:rPr>
        <w:t>&lt;</w:t>
      </w:r>
      <w:r w:rsidR="0064065D">
        <w:rPr>
          <w:rFonts w:hint="eastAsia"/>
          <w:lang w:eastAsia="ko-KR"/>
        </w:rPr>
        <w:t>Meeting Planner</w:t>
      </w:r>
      <w:r w:rsidR="001E4A02">
        <w:rPr>
          <w:lang w:eastAsia="ko-KR"/>
        </w:rPr>
        <w:t>&gt;</w:t>
      </w:r>
      <w:r>
        <w:fldChar w:fldCharType="end"/>
      </w:r>
    </w:p>
    <w:p w14:paraId="43E07E29" w14:textId="38FC66C9" w:rsidR="009E0CA4" w:rsidRDefault="001E4A02">
      <w:pPr>
        <w:pStyle w:val="a3"/>
        <w:jc w:val="right"/>
        <w:rPr>
          <w:lang w:eastAsia="ko-KR"/>
        </w:rPr>
      </w:pPr>
      <w:r>
        <w:rPr>
          <w:lang w:eastAsia="ko-KR"/>
        </w:rPr>
        <w:t>소프트웨어</w:t>
      </w:r>
      <w:r>
        <w:rPr>
          <w:lang w:eastAsia="ko-KR"/>
        </w:rPr>
        <w:t xml:space="preserve"> </w:t>
      </w:r>
      <w:r>
        <w:rPr>
          <w:lang w:eastAsia="ko-KR"/>
        </w:rPr>
        <w:t>요구사항</w:t>
      </w:r>
      <w:r>
        <w:rPr>
          <w:lang w:eastAsia="ko-KR"/>
        </w:rPr>
        <w:t xml:space="preserve"> </w:t>
      </w:r>
      <w:r>
        <w:rPr>
          <w:lang w:eastAsia="ko-KR"/>
        </w:rPr>
        <w:t>명세서</w:t>
      </w:r>
    </w:p>
    <w:p w14:paraId="1654CA6E" w14:textId="60440256" w:rsidR="009E0CA4" w:rsidRDefault="009E0CA4">
      <w:pPr>
        <w:pStyle w:val="a3"/>
        <w:jc w:val="right"/>
        <w:rPr>
          <w:lang w:eastAsia="ko-KR"/>
        </w:rPr>
      </w:pPr>
      <w:r>
        <w:rPr>
          <w:lang w:eastAsia="ko-KR"/>
        </w:rPr>
        <w:t>For &lt;</w:t>
      </w:r>
      <w:r w:rsidR="001E4A02" w:rsidRPr="001E4A02">
        <w:rPr>
          <w:rFonts w:hint="eastAsia"/>
          <w:lang w:eastAsia="ko-KR"/>
        </w:rPr>
        <w:t>하위</w:t>
      </w:r>
      <w:r w:rsidR="001E4A02" w:rsidRPr="001E4A02">
        <w:rPr>
          <w:rFonts w:hint="eastAsia"/>
          <w:lang w:eastAsia="ko-KR"/>
        </w:rPr>
        <w:t xml:space="preserve"> </w:t>
      </w:r>
      <w:r w:rsidR="001E4A02" w:rsidRPr="001E4A02">
        <w:rPr>
          <w:rFonts w:hint="eastAsia"/>
          <w:lang w:eastAsia="ko-KR"/>
        </w:rPr>
        <w:t>시스템</w:t>
      </w:r>
      <w:r w:rsidR="001E4A02" w:rsidRPr="001E4A02">
        <w:rPr>
          <w:rFonts w:hint="eastAsia"/>
          <w:lang w:eastAsia="ko-KR"/>
        </w:rPr>
        <w:t xml:space="preserve"> </w:t>
      </w:r>
      <w:r w:rsidR="001E4A02" w:rsidRPr="001E4A02">
        <w:rPr>
          <w:rFonts w:hint="eastAsia"/>
          <w:lang w:eastAsia="ko-KR"/>
        </w:rPr>
        <w:t>또는</w:t>
      </w:r>
      <w:r w:rsidR="001E4A02" w:rsidRPr="001E4A02">
        <w:rPr>
          <w:rFonts w:hint="eastAsia"/>
          <w:lang w:eastAsia="ko-KR"/>
        </w:rPr>
        <w:t xml:space="preserve"> </w:t>
      </w:r>
      <w:r w:rsidR="001E4A02" w:rsidRPr="001E4A02">
        <w:rPr>
          <w:rFonts w:hint="eastAsia"/>
          <w:lang w:eastAsia="ko-KR"/>
        </w:rPr>
        <w:t>기능</w:t>
      </w:r>
      <w:r>
        <w:rPr>
          <w:lang w:eastAsia="ko-KR"/>
        </w:rPr>
        <w:t>&gt;</w:t>
      </w:r>
    </w:p>
    <w:p w14:paraId="4DE6A824" w14:textId="77777777" w:rsidR="009E0CA4" w:rsidRDefault="009E0CA4">
      <w:pPr>
        <w:rPr>
          <w:lang w:eastAsia="ko-KR"/>
        </w:rPr>
      </w:pPr>
    </w:p>
    <w:p w14:paraId="24CD402D" w14:textId="77777777" w:rsidR="009E0CA4" w:rsidRDefault="009E0CA4">
      <w:pPr>
        <w:rPr>
          <w:lang w:eastAsia="ko-KR"/>
        </w:rPr>
      </w:pPr>
    </w:p>
    <w:p w14:paraId="6795A77F" w14:textId="53B35209" w:rsidR="009E0CA4" w:rsidRPr="004F1776" w:rsidRDefault="008178A0" w:rsidP="004F1776">
      <w:pPr>
        <w:pStyle w:val="a3"/>
        <w:jc w:val="right"/>
        <w:rPr>
          <w:sz w:val="28"/>
        </w:rPr>
      </w:pPr>
      <w:r>
        <w:rPr>
          <w:rFonts w:hint="eastAsia"/>
          <w:sz w:val="28"/>
          <w:lang w:eastAsia="ko-KR"/>
        </w:rPr>
        <w:t>최종</w:t>
      </w:r>
      <w:r>
        <w:rPr>
          <w:rFonts w:hint="eastAsia"/>
          <w:sz w:val="28"/>
          <w:lang w:eastAsia="ko-KR"/>
        </w:rPr>
        <w:t xml:space="preserve"> </w:t>
      </w:r>
      <w:proofErr w:type="spellStart"/>
      <w:r w:rsidR="001E4A02" w:rsidRPr="001E4A02">
        <w:rPr>
          <w:rFonts w:hint="eastAsia"/>
          <w:sz w:val="28"/>
        </w:rPr>
        <w:t>버전</w:t>
      </w:r>
      <w:proofErr w:type="spellEnd"/>
      <w:r w:rsidR="009E0CA4">
        <w:rPr>
          <w:sz w:val="28"/>
        </w:rPr>
        <w:t xml:space="preserve"> &lt;1.</w:t>
      </w:r>
      <w:r>
        <w:rPr>
          <w:rFonts w:hint="eastAsia"/>
          <w:sz w:val="28"/>
          <w:lang w:eastAsia="ko-KR"/>
        </w:rPr>
        <w:t>6</w:t>
      </w:r>
      <w:r w:rsidR="009E0CA4">
        <w:rPr>
          <w:sz w:val="28"/>
        </w:rPr>
        <w:t>&gt;</w:t>
      </w:r>
    </w:p>
    <w:p w14:paraId="73478FF8" w14:textId="77777777" w:rsidR="009E0CA4" w:rsidRDefault="009E0CA4">
      <w:pPr>
        <w:pStyle w:val="a9"/>
        <w:rPr>
          <w:lang w:eastAsia="ko-KR"/>
        </w:rPr>
        <w:sectPr w:rsidR="009E0CA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B6B1F52" w14:textId="2C309645" w:rsidR="009E0CA4" w:rsidRDefault="001E4A02">
      <w:pPr>
        <w:pStyle w:val="a3"/>
      </w:pPr>
      <w:proofErr w:type="spellStart"/>
      <w:r w:rsidRPr="001E4A02">
        <w:lastRenderedPageBreak/>
        <w:t>개정</w:t>
      </w:r>
      <w:proofErr w:type="spellEnd"/>
      <w:r w:rsidRPr="001E4A02">
        <w:t xml:space="preserve"> </w:t>
      </w:r>
      <w:proofErr w:type="spellStart"/>
      <w:r w:rsidRPr="001E4A02">
        <w:t>이력</w:t>
      </w:r>
      <w:proofErr w:type="spellEnd"/>
    </w:p>
    <w:tbl>
      <w:tblPr>
        <w:tblW w:w="9504" w:type="dxa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E0CA4" w14:paraId="2B497582" w14:textId="77777777" w:rsidTr="008304BB">
        <w:tc>
          <w:tcPr>
            <w:tcW w:w="2304" w:type="dxa"/>
            <w:shd w:val="clear" w:color="auto" w:fill="E0E0E0"/>
          </w:tcPr>
          <w:p w14:paraId="779D5AF0" w14:textId="198A6C1A" w:rsidR="009E0CA4" w:rsidRPr="00383EBA" w:rsidRDefault="001E4A0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proofErr w:type="spellStart"/>
            <w:r w:rsidRPr="001E4A02">
              <w:rPr>
                <w:rFonts w:hint="eastAsia"/>
                <w:b/>
              </w:rPr>
              <w:t>날짜</w:t>
            </w:r>
            <w:proofErr w:type="spellEnd"/>
          </w:p>
        </w:tc>
        <w:tc>
          <w:tcPr>
            <w:tcW w:w="1152" w:type="dxa"/>
            <w:shd w:val="clear" w:color="auto" w:fill="E0E0E0"/>
          </w:tcPr>
          <w:p w14:paraId="6AB69455" w14:textId="470687B0" w:rsidR="009E0CA4" w:rsidRPr="00383EBA" w:rsidRDefault="001E4A0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proofErr w:type="spellStart"/>
            <w:r w:rsidRPr="001E4A02">
              <w:rPr>
                <w:rFonts w:hint="eastAsia"/>
                <w:b/>
              </w:rPr>
              <w:t>버전</w:t>
            </w:r>
            <w:proofErr w:type="spellEnd"/>
          </w:p>
        </w:tc>
        <w:tc>
          <w:tcPr>
            <w:tcW w:w="3744" w:type="dxa"/>
            <w:shd w:val="clear" w:color="auto" w:fill="E0E0E0"/>
          </w:tcPr>
          <w:p w14:paraId="7965777D" w14:textId="4D9B5CCD" w:rsidR="009E0CA4" w:rsidRPr="00383EBA" w:rsidRDefault="001E4A0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proofErr w:type="spellStart"/>
            <w:r w:rsidRPr="001E4A02">
              <w:rPr>
                <w:rFonts w:hint="eastAsia"/>
                <w:b/>
              </w:rPr>
              <w:t>설명</w:t>
            </w:r>
            <w:proofErr w:type="spellEnd"/>
          </w:p>
        </w:tc>
        <w:tc>
          <w:tcPr>
            <w:tcW w:w="2304" w:type="dxa"/>
            <w:shd w:val="clear" w:color="auto" w:fill="E0E0E0"/>
          </w:tcPr>
          <w:p w14:paraId="44A5E4DB" w14:textId="3DF5E839" w:rsidR="009E0CA4" w:rsidRPr="00383EBA" w:rsidRDefault="001E4A0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proofErr w:type="spellStart"/>
            <w:r w:rsidRPr="001E4A02">
              <w:rPr>
                <w:rFonts w:hint="eastAsia"/>
                <w:b/>
              </w:rPr>
              <w:t>작성자</w:t>
            </w:r>
            <w:proofErr w:type="spellEnd"/>
          </w:p>
        </w:tc>
      </w:tr>
      <w:tr w:rsidR="009E0CA4" w14:paraId="128F4ECA" w14:textId="77777777" w:rsidTr="008304BB">
        <w:tc>
          <w:tcPr>
            <w:tcW w:w="2304" w:type="dxa"/>
          </w:tcPr>
          <w:p w14:paraId="3C2DCECC" w14:textId="6C761A9D" w:rsidR="009E0CA4" w:rsidRPr="00383EBA" w:rsidRDefault="001E260F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2025/05/01</w:t>
            </w:r>
          </w:p>
        </w:tc>
        <w:tc>
          <w:tcPr>
            <w:tcW w:w="1152" w:type="dxa"/>
          </w:tcPr>
          <w:p w14:paraId="44634864" w14:textId="0097D4E5" w:rsidR="009E0CA4" w:rsidRPr="00383EBA" w:rsidRDefault="001E260F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1.0</w:t>
            </w:r>
          </w:p>
        </w:tc>
        <w:tc>
          <w:tcPr>
            <w:tcW w:w="3744" w:type="dxa"/>
          </w:tcPr>
          <w:p w14:paraId="2FDD0DD4" w14:textId="3888D2A7" w:rsidR="009E0CA4" w:rsidRPr="00383EBA" w:rsidRDefault="001E260F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최초작성</w:t>
            </w:r>
          </w:p>
        </w:tc>
        <w:tc>
          <w:tcPr>
            <w:tcW w:w="2304" w:type="dxa"/>
          </w:tcPr>
          <w:p w14:paraId="4E684E43" w14:textId="6A7E5318" w:rsidR="009E0CA4" w:rsidRPr="00383EBA" w:rsidRDefault="001E260F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B62E2B" w14:paraId="569724A0" w14:textId="77777777" w:rsidTr="008304BB">
        <w:tc>
          <w:tcPr>
            <w:tcW w:w="2304" w:type="dxa"/>
          </w:tcPr>
          <w:p w14:paraId="238E8EE0" w14:textId="1B3DCCD6" w:rsidR="00B62E2B" w:rsidRDefault="00B62E2B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2025/05/09</w:t>
            </w:r>
          </w:p>
        </w:tc>
        <w:tc>
          <w:tcPr>
            <w:tcW w:w="1152" w:type="dxa"/>
          </w:tcPr>
          <w:p w14:paraId="2F0BED96" w14:textId="4DBDC68F" w:rsidR="00B62E2B" w:rsidRDefault="00B62E2B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1.1</w:t>
            </w:r>
          </w:p>
        </w:tc>
        <w:tc>
          <w:tcPr>
            <w:tcW w:w="3744" w:type="dxa"/>
          </w:tcPr>
          <w:p w14:paraId="77A64E88" w14:textId="388E992D" w:rsidR="00B62E2B" w:rsidRDefault="00B62E2B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 xml:space="preserve">Backend </w:t>
            </w:r>
            <w:r>
              <w:rPr>
                <w:rFonts w:hint="eastAsia"/>
                <w:b/>
                <w:lang w:eastAsia="ko-KR"/>
              </w:rPr>
              <w:t>개발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환경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421FBCB4" w14:textId="6B3C0C7B" w:rsidR="00B62E2B" w:rsidRDefault="00B62E2B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임현성</w:t>
            </w:r>
            <w:proofErr w:type="spellEnd"/>
          </w:p>
        </w:tc>
      </w:tr>
      <w:tr w:rsidR="009E0CA4" w14:paraId="39CC78DD" w14:textId="77777777" w:rsidTr="008304BB">
        <w:tc>
          <w:tcPr>
            <w:tcW w:w="2304" w:type="dxa"/>
          </w:tcPr>
          <w:p w14:paraId="1ECE44D2" w14:textId="3C1EB0AB" w:rsidR="009E0CA4" w:rsidRPr="00383EBA" w:rsidRDefault="001E260F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2025/05/09</w:t>
            </w:r>
          </w:p>
        </w:tc>
        <w:tc>
          <w:tcPr>
            <w:tcW w:w="1152" w:type="dxa"/>
          </w:tcPr>
          <w:p w14:paraId="6A32F0EC" w14:textId="686300EE" w:rsidR="009E0CA4" w:rsidRPr="00383EBA" w:rsidRDefault="001E260F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1.1</w:t>
            </w:r>
          </w:p>
        </w:tc>
        <w:tc>
          <w:tcPr>
            <w:tcW w:w="3744" w:type="dxa"/>
          </w:tcPr>
          <w:p w14:paraId="3F517642" w14:textId="379AB1FE" w:rsidR="009E0CA4" w:rsidRPr="00383EBA" w:rsidRDefault="001B11D0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회원가입</w:t>
            </w:r>
            <w:r>
              <w:rPr>
                <w:rFonts w:hint="eastAsia"/>
                <w:b/>
                <w:lang w:eastAsia="ko-KR"/>
              </w:rPr>
              <w:t>/</w:t>
            </w:r>
            <w:r>
              <w:rPr>
                <w:rFonts w:hint="eastAsia"/>
                <w:b/>
                <w:lang w:eastAsia="ko-KR"/>
              </w:rPr>
              <w:t>로그인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lang w:eastAsia="ko-KR"/>
              </w:rPr>
              <w:t>api</w:t>
            </w:r>
            <w:proofErr w:type="spellEnd"/>
            <w:r>
              <w:rPr>
                <w:rFonts w:hint="eastAsia"/>
                <w:b/>
                <w:lang w:eastAsia="ko-KR"/>
              </w:rPr>
              <w:t xml:space="preserve"> </w:t>
            </w:r>
            <w:r w:rsidR="00B65755">
              <w:rPr>
                <w:rFonts w:hint="eastAsia"/>
                <w:b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3332AABA" w14:textId="65C7F22F" w:rsidR="009E0CA4" w:rsidRPr="00383EBA" w:rsidRDefault="001B11D0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임현성</w:t>
            </w:r>
            <w:proofErr w:type="spellEnd"/>
          </w:p>
        </w:tc>
      </w:tr>
      <w:tr w:rsidR="009E0CA4" w14:paraId="655AD86E" w14:textId="77777777" w:rsidTr="008304BB">
        <w:tc>
          <w:tcPr>
            <w:tcW w:w="2304" w:type="dxa"/>
          </w:tcPr>
          <w:p w14:paraId="74458136" w14:textId="2F2AA216" w:rsidR="009E0CA4" w:rsidRPr="00383EBA" w:rsidRDefault="00DD0F33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2025/05/10</w:t>
            </w:r>
          </w:p>
        </w:tc>
        <w:tc>
          <w:tcPr>
            <w:tcW w:w="1152" w:type="dxa"/>
          </w:tcPr>
          <w:p w14:paraId="297AE709" w14:textId="7769984F" w:rsidR="009E0CA4" w:rsidRPr="00383EBA" w:rsidRDefault="00DD0F33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1.2</w:t>
            </w:r>
          </w:p>
        </w:tc>
        <w:tc>
          <w:tcPr>
            <w:tcW w:w="3744" w:type="dxa"/>
          </w:tcPr>
          <w:p w14:paraId="6AFE05D4" w14:textId="789F4B14" w:rsidR="009E0CA4" w:rsidRPr="00383EBA" w:rsidRDefault="00DD0F33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사용자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정보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조회</w:t>
            </w:r>
            <w:r>
              <w:rPr>
                <w:rFonts w:hint="eastAsia"/>
                <w:b/>
                <w:lang w:eastAsia="ko-KR"/>
              </w:rPr>
              <w:t>/</w:t>
            </w:r>
            <w:r>
              <w:rPr>
                <w:rFonts w:hint="eastAsia"/>
                <w:b/>
                <w:lang w:eastAsia="ko-KR"/>
              </w:rPr>
              <w:t>사용자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검색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lang w:eastAsia="ko-KR"/>
              </w:rPr>
              <w:t>api</w:t>
            </w:r>
            <w:proofErr w:type="spellEnd"/>
            <w:r>
              <w:rPr>
                <w:rFonts w:hint="eastAsia"/>
                <w:b/>
                <w:lang w:eastAsia="ko-KR"/>
              </w:rPr>
              <w:t xml:space="preserve"> </w:t>
            </w:r>
            <w:r w:rsidR="00B65755">
              <w:rPr>
                <w:rFonts w:hint="eastAsia"/>
                <w:b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2E3293BF" w14:textId="0037827B" w:rsidR="009E0CA4" w:rsidRPr="00383EBA" w:rsidRDefault="00C72429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임현성</w:t>
            </w:r>
            <w:proofErr w:type="spellEnd"/>
          </w:p>
        </w:tc>
      </w:tr>
      <w:tr w:rsidR="00387866" w14:paraId="410C5147" w14:textId="77777777" w:rsidTr="008304BB">
        <w:tc>
          <w:tcPr>
            <w:tcW w:w="2304" w:type="dxa"/>
          </w:tcPr>
          <w:p w14:paraId="08DE48AB" w14:textId="52AE9183" w:rsidR="00387866" w:rsidRDefault="0038786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2025/05/10</w:t>
            </w:r>
          </w:p>
        </w:tc>
        <w:tc>
          <w:tcPr>
            <w:tcW w:w="1152" w:type="dxa"/>
          </w:tcPr>
          <w:p w14:paraId="5296711B" w14:textId="2EE58962" w:rsidR="00387866" w:rsidRDefault="0038786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1.2</w:t>
            </w:r>
          </w:p>
        </w:tc>
        <w:tc>
          <w:tcPr>
            <w:tcW w:w="3744" w:type="dxa"/>
          </w:tcPr>
          <w:p w14:paraId="707E005B" w14:textId="13F3FA57" w:rsidR="00387866" w:rsidRDefault="00387866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proofErr w:type="spellStart"/>
            <w:r>
              <w:rPr>
                <w:b/>
                <w:lang w:eastAsia="ko-KR"/>
              </w:rPr>
              <w:t>J</w:t>
            </w:r>
            <w:r>
              <w:rPr>
                <w:rFonts w:hint="eastAsia"/>
                <w:b/>
                <w:lang w:eastAsia="ko-KR"/>
              </w:rPr>
              <w:t>wt</w:t>
            </w:r>
            <w:proofErr w:type="spellEnd"/>
            <w:r>
              <w:rPr>
                <w:rFonts w:hint="eastAsia"/>
                <w:b/>
                <w:lang w:eastAsia="ko-KR"/>
              </w:rPr>
              <w:t>토큰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부여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2CE0A450" w14:textId="5B883B08" w:rsidR="00387866" w:rsidRDefault="0038786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임현성</w:t>
            </w:r>
            <w:proofErr w:type="spellEnd"/>
          </w:p>
        </w:tc>
      </w:tr>
      <w:tr w:rsidR="009E0CA4" w14:paraId="2708F46F" w14:textId="77777777" w:rsidTr="008304BB">
        <w:tc>
          <w:tcPr>
            <w:tcW w:w="2304" w:type="dxa"/>
          </w:tcPr>
          <w:p w14:paraId="692DF031" w14:textId="537F80AC" w:rsidR="009E0CA4" w:rsidRPr="00383EBA" w:rsidRDefault="00B65755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</w:t>
            </w:r>
            <w:r w:rsidR="00053827">
              <w:rPr>
                <w:rFonts w:hint="eastAsia"/>
                <w:b/>
                <w:lang w:eastAsia="ko-KR"/>
              </w:rPr>
              <w:t>13</w:t>
            </w:r>
          </w:p>
        </w:tc>
        <w:tc>
          <w:tcPr>
            <w:tcW w:w="1152" w:type="dxa"/>
          </w:tcPr>
          <w:p w14:paraId="226467C9" w14:textId="66E3A712" w:rsidR="009E0CA4" w:rsidRPr="00383EBA" w:rsidRDefault="00053827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1.3</w:t>
            </w:r>
          </w:p>
        </w:tc>
        <w:tc>
          <w:tcPr>
            <w:tcW w:w="3744" w:type="dxa"/>
          </w:tcPr>
          <w:p w14:paraId="00EE57A6" w14:textId="069B435A" w:rsidR="009E0CA4" w:rsidRPr="00383EBA" w:rsidRDefault="00053827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친구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요청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보내기</w:t>
            </w:r>
            <w:r>
              <w:rPr>
                <w:rFonts w:hint="eastAsia"/>
                <w:b/>
                <w:lang w:eastAsia="ko-KR"/>
              </w:rPr>
              <w:t>/</w:t>
            </w:r>
            <w:r>
              <w:rPr>
                <w:rFonts w:hint="eastAsia"/>
                <w:b/>
                <w:lang w:eastAsia="ko-KR"/>
              </w:rPr>
              <w:t>수락</w:t>
            </w:r>
            <w:r>
              <w:rPr>
                <w:rFonts w:hint="eastAsia"/>
                <w:b/>
                <w:lang w:eastAsia="ko-KR"/>
              </w:rPr>
              <w:t>/</w:t>
            </w:r>
            <w:r>
              <w:rPr>
                <w:rFonts w:hint="eastAsia"/>
                <w:b/>
                <w:lang w:eastAsia="ko-KR"/>
              </w:rPr>
              <w:t>조회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lang w:eastAsia="ko-KR"/>
              </w:rPr>
              <w:t>api</w:t>
            </w:r>
            <w:proofErr w:type="spellEnd"/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52A535AC" w14:textId="26105943" w:rsidR="009E0CA4" w:rsidRPr="00383EBA" w:rsidRDefault="004A2AF1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오택현</w:t>
            </w:r>
            <w:proofErr w:type="spellEnd"/>
          </w:p>
        </w:tc>
      </w:tr>
      <w:tr w:rsidR="00A14116" w14:paraId="461D21FE" w14:textId="77777777" w:rsidTr="008304BB">
        <w:tc>
          <w:tcPr>
            <w:tcW w:w="2304" w:type="dxa"/>
          </w:tcPr>
          <w:p w14:paraId="1DC6CE80" w14:textId="18037656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2025/05/13</w:t>
            </w:r>
          </w:p>
        </w:tc>
        <w:tc>
          <w:tcPr>
            <w:tcW w:w="1152" w:type="dxa"/>
          </w:tcPr>
          <w:p w14:paraId="6EECCB02" w14:textId="6478FC76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1.3</w:t>
            </w:r>
          </w:p>
        </w:tc>
        <w:tc>
          <w:tcPr>
            <w:tcW w:w="3744" w:type="dxa"/>
          </w:tcPr>
          <w:p w14:paraId="0D34F108" w14:textId="04B5C5D5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클라이언트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lang w:eastAsia="ko-KR"/>
              </w:rPr>
              <w:t>api</w:t>
            </w:r>
            <w:proofErr w:type="spellEnd"/>
            <w:r>
              <w:rPr>
                <w:rFonts w:hint="eastAsia"/>
                <w:b/>
                <w:lang w:eastAsia="ko-KR"/>
              </w:rPr>
              <w:t>작업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환경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파일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제작</w:t>
            </w:r>
          </w:p>
        </w:tc>
        <w:tc>
          <w:tcPr>
            <w:tcW w:w="2304" w:type="dxa"/>
          </w:tcPr>
          <w:p w14:paraId="430F8990" w14:textId="632E32DF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A14116" w14:paraId="0CED4A5C" w14:textId="77777777" w:rsidTr="008304BB">
        <w:tc>
          <w:tcPr>
            <w:tcW w:w="2304" w:type="dxa"/>
          </w:tcPr>
          <w:p w14:paraId="1552C9FF" w14:textId="5F0CAA2C" w:rsidR="00A14116" w:rsidRDefault="00A14116" w:rsidP="00A14116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241BFF13" w14:textId="777C2E10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611541A9" w14:textId="0B344910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회원가입</w:t>
            </w:r>
            <w:r>
              <w:rPr>
                <w:rFonts w:hint="eastAsia"/>
                <w:bCs/>
                <w:lang w:eastAsia="ko-KR"/>
              </w:rPr>
              <w:t>/</w:t>
            </w:r>
            <w:r>
              <w:rPr>
                <w:rFonts w:hint="eastAsia"/>
                <w:bCs/>
                <w:lang w:eastAsia="ko-KR"/>
              </w:rPr>
              <w:t>로그인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레이아웃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제작</w:t>
            </w:r>
          </w:p>
        </w:tc>
        <w:tc>
          <w:tcPr>
            <w:tcW w:w="2304" w:type="dxa"/>
          </w:tcPr>
          <w:p w14:paraId="0784CE5C" w14:textId="28FBCDA3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A14116" w14:paraId="2BC530B2" w14:textId="77777777" w:rsidTr="008304BB">
        <w:tc>
          <w:tcPr>
            <w:tcW w:w="2304" w:type="dxa"/>
          </w:tcPr>
          <w:p w14:paraId="3C13B949" w14:textId="6846B319" w:rsidR="00A14116" w:rsidRDefault="00A14116" w:rsidP="00A14116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5BB7FC83" w14:textId="56EB3AE4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3C5F0302" w14:textId="1729D288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회원가입</w:t>
            </w:r>
            <w:r>
              <w:rPr>
                <w:rFonts w:hint="eastAsia"/>
                <w:bCs/>
                <w:lang w:eastAsia="ko-KR"/>
              </w:rPr>
              <w:t>/</w:t>
            </w:r>
            <w:r>
              <w:rPr>
                <w:rFonts w:hint="eastAsia"/>
                <w:bCs/>
                <w:lang w:eastAsia="ko-KR"/>
              </w:rPr>
              <w:t>로그인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서버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연동</w:t>
            </w:r>
          </w:p>
        </w:tc>
        <w:tc>
          <w:tcPr>
            <w:tcW w:w="2304" w:type="dxa"/>
          </w:tcPr>
          <w:p w14:paraId="24034044" w14:textId="04C51DFE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FC6D62" w14:paraId="25B48D49" w14:textId="77777777" w:rsidTr="008304BB">
        <w:tc>
          <w:tcPr>
            <w:tcW w:w="2304" w:type="dxa"/>
          </w:tcPr>
          <w:p w14:paraId="22F435DF" w14:textId="3CA691B6" w:rsidR="00FC6D62" w:rsidRDefault="00FC6D62" w:rsidP="00A14116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0DC37BAA" w14:textId="284388BF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1F6BDF75" w14:textId="71B9CF1C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회원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정보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수정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레이아웃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제작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및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서버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연동</w:t>
            </w:r>
          </w:p>
        </w:tc>
        <w:tc>
          <w:tcPr>
            <w:tcW w:w="2304" w:type="dxa"/>
          </w:tcPr>
          <w:p w14:paraId="086855E9" w14:textId="14961EFA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B22360" w14:paraId="18BFA3A3" w14:textId="77777777" w:rsidTr="008304BB">
        <w:tc>
          <w:tcPr>
            <w:tcW w:w="2304" w:type="dxa"/>
          </w:tcPr>
          <w:p w14:paraId="168EA16E" w14:textId="0E62177F" w:rsidR="00B22360" w:rsidRDefault="00B22360" w:rsidP="00A14116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78D3BBDE" w14:textId="1AD37F4D" w:rsidR="00B22360" w:rsidRDefault="00B22360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6DDB3BB7" w14:textId="1416BE66" w:rsidR="00B22360" w:rsidRDefault="00B22360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hint="eastAsia"/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약속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생성</w:t>
            </w:r>
            <w:r>
              <w:rPr>
                <w:rFonts w:hint="eastAsia"/>
                <w:bCs/>
                <w:lang w:eastAsia="ko-KR"/>
              </w:rPr>
              <w:t xml:space="preserve"> UI</w:t>
            </w:r>
            <w:r>
              <w:rPr>
                <w:rFonts w:hint="eastAsia"/>
                <w:bCs/>
                <w:lang w:eastAsia="ko-KR"/>
              </w:rPr>
              <w:t>제작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</w:p>
        </w:tc>
        <w:tc>
          <w:tcPr>
            <w:tcW w:w="2304" w:type="dxa"/>
          </w:tcPr>
          <w:p w14:paraId="0E8ED64B" w14:textId="46F1ECE0" w:rsidR="00B22360" w:rsidRDefault="00B22360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황자준</w:t>
            </w:r>
          </w:p>
        </w:tc>
      </w:tr>
      <w:tr w:rsidR="00A453BB" w14:paraId="015DCB55" w14:textId="77777777" w:rsidTr="008304BB">
        <w:tc>
          <w:tcPr>
            <w:tcW w:w="2304" w:type="dxa"/>
          </w:tcPr>
          <w:p w14:paraId="1FD4F004" w14:textId="3815465A" w:rsidR="00A14116" w:rsidRDefault="00A453BB" w:rsidP="00A14116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47089A27" w14:textId="41F21A92" w:rsidR="00A453BB" w:rsidRDefault="00A453BB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300E95B2" w14:textId="4CA0C7BD" w:rsidR="00A453BB" w:rsidRPr="00A453BB" w:rsidRDefault="00A453BB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그룹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생성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3A91AB1A" w14:textId="5A3CD4BB" w:rsidR="00A453BB" w:rsidRDefault="008304BB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오택현</w:t>
            </w:r>
            <w:proofErr w:type="spellEnd"/>
          </w:p>
        </w:tc>
      </w:tr>
      <w:tr w:rsidR="008304BB" w14:paraId="2948AFD1" w14:textId="77777777" w:rsidTr="008304BB">
        <w:tc>
          <w:tcPr>
            <w:tcW w:w="2304" w:type="dxa"/>
          </w:tcPr>
          <w:p w14:paraId="1C0EE4D8" w14:textId="1137657D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A33958"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026E0352" w14:textId="6BB6010D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518213E4" w14:textId="6B028AB5" w:rsidR="008304BB" w:rsidRPr="00A453BB" w:rsidRDefault="008304BB" w:rsidP="008304BB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그룹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친구</w:t>
            </w:r>
            <w:r>
              <w:rPr>
                <w:rFonts w:hint="eastAsia"/>
                <w:bCs/>
                <w:lang w:eastAsia="ko-KR"/>
              </w:rPr>
              <w:t>/</w:t>
            </w:r>
            <w:r>
              <w:rPr>
                <w:rFonts w:hint="eastAsia"/>
                <w:bCs/>
                <w:lang w:eastAsia="ko-KR"/>
              </w:rPr>
              <w:t>멤버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추가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0641E707" w14:textId="2777F977" w:rsidR="008304BB" w:rsidRDefault="00736EC6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오택현</w:t>
            </w:r>
            <w:proofErr w:type="spellEnd"/>
          </w:p>
        </w:tc>
      </w:tr>
      <w:tr w:rsidR="008304BB" w14:paraId="33AFC3EA" w14:textId="77777777" w:rsidTr="008304BB">
        <w:tc>
          <w:tcPr>
            <w:tcW w:w="2304" w:type="dxa"/>
          </w:tcPr>
          <w:p w14:paraId="0F30AEB9" w14:textId="153D311F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A33958"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59ABB57D" w14:textId="3133AB5E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7A3A5A"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2B5E64C9" w14:textId="0D28E138" w:rsidR="008304BB" w:rsidRPr="00A453BB" w:rsidRDefault="00736EC6" w:rsidP="008304BB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그룹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목록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조회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5F4D4DD5" w14:textId="009F6397" w:rsidR="008304BB" w:rsidRDefault="002137FF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오택현</w:t>
            </w:r>
            <w:proofErr w:type="spellEnd"/>
          </w:p>
        </w:tc>
      </w:tr>
      <w:tr w:rsidR="008304BB" w14:paraId="7B08ECF3" w14:textId="77777777" w:rsidTr="008304BB">
        <w:tc>
          <w:tcPr>
            <w:tcW w:w="2304" w:type="dxa"/>
          </w:tcPr>
          <w:p w14:paraId="35755580" w14:textId="67923B64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A33958"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715DE18B" w14:textId="2641F9C9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7A3A5A"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39A28DBA" w14:textId="3B6C7EDC" w:rsidR="008304BB" w:rsidRPr="00A453BB" w:rsidRDefault="00EA6059" w:rsidP="008304BB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그룹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목록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상세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조회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2C23F8B4" w14:textId="3490D65A" w:rsidR="008304BB" w:rsidRDefault="00EA6059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오택현</w:t>
            </w:r>
            <w:proofErr w:type="spellEnd"/>
          </w:p>
        </w:tc>
      </w:tr>
      <w:tr w:rsidR="008304BB" w14:paraId="3BBC4458" w14:textId="77777777" w:rsidTr="008304BB">
        <w:tc>
          <w:tcPr>
            <w:tcW w:w="2304" w:type="dxa"/>
          </w:tcPr>
          <w:p w14:paraId="32F361AE" w14:textId="6FFD4FF4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A33958"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3DF70BEE" w14:textId="4C18562E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7A3A5A"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49917A62" w14:textId="2A4E0CEC" w:rsidR="008304BB" w:rsidRPr="00A453BB" w:rsidRDefault="00D6037A" w:rsidP="008304BB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그룹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장소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즐겨찾기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등록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6D10E208" w14:textId="69509BF9" w:rsidR="008304BB" w:rsidRDefault="00D6037A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오택현</w:t>
            </w:r>
            <w:proofErr w:type="spellEnd"/>
          </w:p>
        </w:tc>
      </w:tr>
      <w:tr w:rsidR="008304BB" w14:paraId="0BFEA01F" w14:textId="77777777" w:rsidTr="008304BB">
        <w:tc>
          <w:tcPr>
            <w:tcW w:w="2304" w:type="dxa"/>
          </w:tcPr>
          <w:p w14:paraId="6EDFE27B" w14:textId="63F141AB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A33958"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1E006D9D" w14:textId="5CAF0B76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7A3A5A"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1179ED4A" w14:textId="0248E8EA" w:rsidR="008304BB" w:rsidRPr="00A453BB" w:rsidRDefault="00D6037A" w:rsidP="008304BB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그룹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장소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목록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조회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0D90EDC7" w14:textId="75E3850B" w:rsidR="008304BB" w:rsidRDefault="00D6037A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오택현</w:t>
            </w:r>
            <w:proofErr w:type="spellEnd"/>
          </w:p>
        </w:tc>
      </w:tr>
      <w:tr w:rsidR="008304BB" w14:paraId="6EA89D50" w14:textId="77777777" w:rsidTr="008304BB">
        <w:tc>
          <w:tcPr>
            <w:tcW w:w="2304" w:type="dxa"/>
          </w:tcPr>
          <w:p w14:paraId="7AC451B2" w14:textId="39712B0B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A33958"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587F1C43" w14:textId="42578529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7A3A5A"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1F6C2742" w14:textId="4F42E9C1" w:rsidR="008304BB" w:rsidRPr="00A453BB" w:rsidRDefault="0044468A" w:rsidP="008304BB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약속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생성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132ADE8E" w14:textId="1A3C0C53" w:rsidR="008304BB" w:rsidRDefault="0044468A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임현성</w:t>
            </w:r>
            <w:proofErr w:type="spellEnd"/>
          </w:p>
        </w:tc>
      </w:tr>
      <w:tr w:rsidR="008304BB" w14:paraId="1CD889B8" w14:textId="77777777" w:rsidTr="008304BB">
        <w:tc>
          <w:tcPr>
            <w:tcW w:w="2304" w:type="dxa"/>
          </w:tcPr>
          <w:p w14:paraId="0AA7BF80" w14:textId="458D0A61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A33958"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606A3B15" w14:textId="329C40D3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7A3A5A"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66698D90" w14:textId="5882952F" w:rsidR="008304BB" w:rsidRPr="00A453BB" w:rsidRDefault="0044468A" w:rsidP="008304BB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약속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목록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조회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7A68AD98" w14:textId="3768A770" w:rsidR="008304BB" w:rsidRDefault="0044468A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오택현</w:t>
            </w:r>
            <w:proofErr w:type="spellEnd"/>
          </w:p>
        </w:tc>
      </w:tr>
      <w:tr w:rsidR="008304BB" w14:paraId="102E9925" w14:textId="77777777" w:rsidTr="008304BB">
        <w:tc>
          <w:tcPr>
            <w:tcW w:w="2304" w:type="dxa"/>
          </w:tcPr>
          <w:p w14:paraId="6C169856" w14:textId="4ED40CB8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A33958"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39DF03FE" w14:textId="2F6FAAB5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7A3A5A"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3BA8FEB7" w14:textId="24C6A4D5" w:rsidR="008304BB" w:rsidRPr="00A453BB" w:rsidRDefault="0044468A" w:rsidP="008304BB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약속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상세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조회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5D408B58" w14:textId="4D1DFFEB" w:rsidR="008304BB" w:rsidRDefault="0044468A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임현성</w:t>
            </w:r>
            <w:proofErr w:type="spellEnd"/>
          </w:p>
        </w:tc>
      </w:tr>
      <w:tr w:rsidR="00A14116" w14:paraId="6C507BCC" w14:textId="77777777" w:rsidTr="008304BB">
        <w:tc>
          <w:tcPr>
            <w:tcW w:w="2304" w:type="dxa"/>
          </w:tcPr>
          <w:p w14:paraId="21FB5014" w14:textId="318977C3" w:rsidR="00A14116" w:rsidRPr="00A33958" w:rsidRDefault="00A14116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2025/05/20</w:t>
            </w:r>
          </w:p>
        </w:tc>
        <w:tc>
          <w:tcPr>
            <w:tcW w:w="1152" w:type="dxa"/>
          </w:tcPr>
          <w:p w14:paraId="413BD566" w14:textId="18CC533A" w:rsidR="00A14116" w:rsidRPr="007A3A5A" w:rsidRDefault="00A14116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1.5</w:t>
            </w:r>
          </w:p>
        </w:tc>
        <w:tc>
          <w:tcPr>
            <w:tcW w:w="3744" w:type="dxa"/>
          </w:tcPr>
          <w:p w14:paraId="2F76847F" w14:textId="7CDEED0B" w:rsidR="00A14116" w:rsidRDefault="00A14116" w:rsidP="008304BB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그룹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리스트</w:t>
            </w:r>
            <w:r>
              <w:rPr>
                <w:rFonts w:hint="eastAsia"/>
                <w:bCs/>
                <w:lang w:eastAsia="ko-KR"/>
              </w:rPr>
              <w:t xml:space="preserve">, </w:t>
            </w:r>
            <w:r>
              <w:rPr>
                <w:rFonts w:hint="eastAsia"/>
                <w:bCs/>
                <w:lang w:eastAsia="ko-KR"/>
              </w:rPr>
              <w:t>상세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목록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레이아웃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제작</w:t>
            </w:r>
          </w:p>
        </w:tc>
        <w:tc>
          <w:tcPr>
            <w:tcW w:w="2304" w:type="dxa"/>
          </w:tcPr>
          <w:p w14:paraId="70C5B8D3" w14:textId="48073B3F" w:rsidR="00A14116" w:rsidRDefault="00A14116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A14116" w14:paraId="66D3A6DD" w14:textId="77777777" w:rsidTr="008304BB">
        <w:tc>
          <w:tcPr>
            <w:tcW w:w="2304" w:type="dxa"/>
          </w:tcPr>
          <w:p w14:paraId="004DE17A" w14:textId="49985DF6" w:rsidR="00A14116" w:rsidRDefault="00A14116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2025/05/20</w:t>
            </w:r>
          </w:p>
        </w:tc>
        <w:tc>
          <w:tcPr>
            <w:tcW w:w="1152" w:type="dxa"/>
          </w:tcPr>
          <w:p w14:paraId="46CFBBCB" w14:textId="0FBB257E" w:rsidR="00A14116" w:rsidRDefault="00A14116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1.5</w:t>
            </w:r>
          </w:p>
        </w:tc>
        <w:tc>
          <w:tcPr>
            <w:tcW w:w="3744" w:type="dxa"/>
          </w:tcPr>
          <w:p w14:paraId="2A64369C" w14:textId="362C9268" w:rsidR="00A14116" w:rsidRDefault="00A14116" w:rsidP="008304BB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그룹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관련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기능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연동</w:t>
            </w:r>
          </w:p>
        </w:tc>
        <w:tc>
          <w:tcPr>
            <w:tcW w:w="2304" w:type="dxa"/>
          </w:tcPr>
          <w:p w14:paraId="618FDB0F" w14:textId="6DC04210" w:rsidR="00A14116" w:rsidRDefault="00A14116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A453BB" w14:paraId="632FAF33" w14:textId="77777777" w:rsidTr="008304BB">
        <w:tc>
          <w:tcPr>
            <w:tcW w:w="2304" w:type="dxa"/>
          </w:tcPr>
          <w:p w14:paraId="37B559FD" w14:textId="698C34A3" w:rsid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</w:t>
            </w:r>
            <w:r w:rsidR="00F9398E">
              <w:rPr>
                <w:rFonts w:hint="eastAsia"/>
                <w:b/>
                <w:lang w:eastAsia="ko-KR"/>
              </w:rPr>
              <w:t>20</w:t>
            </w:r>
          </w:p>
        </w:tc>
        <w:tc>
          <w:tcPr>
            <w:tcW w:w="1152" w:type="dxa"/>
          </w:tcPr>
          <w:p w14:paraId="434A09EA" w14:textId="2DD6A884" w:rsid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</w:t>
            </w:r>
            <w:r w:rsidR="00F956A1">
              <w:rPr>
                <w:rFonts w:hint="eastAsia"/>
                <w:b/>
                <w:lang w:eastAsia="ko-KR"/>
              </w:rPr>
              <w:t>5</w:t>
            </w:r>
          </w:p>
        </w:tc>
        <w:tc>
          <w:tcPr>
            <w:tcW w:w="3744" w:type="dxa"/>
          </w:tcPr>
          <w:p w14:paraId="0A6B2908" w14:textId="2BE6B918" w:rsidR="00A453BB" w:rsidRP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내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위치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업데이트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4C11D546" w14:textId="1A6718ED" w:rsid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임현성</w:t>
            </w:r>
            <w:proofErr w:type="spellEnd"/>
          </w:p>
        </w:tc>
      </w:tr>
      <w:tr w:rsidR="00A453BB" w14:paraId="7AA7A0FD" w14:textId="77777777" w:rsidTr="008304BB">
        <w:tc>
          <w:tcPr>
            <w:tcW w:w="2304" w:type="dxa"/>
          </w:tcPr>
          <w:p w14:paraId="476C9934" w14:textId="140182DE" w:rsid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lastRenderedPageBreak/>
              <w:t>2025/05/</w:t>
            </w:r>
            <w:r w:rsidR="00F9398E">
              <w:rPr>
                <w:rFonts w:hint="eastAsia"/>
                <w:b/>
                <w:lang w:eastAsia="ko-KR"/>
              </w:rPr>
              <w:t>20</w:t>
            </w:r>
          </w:p>
        </w:tc>
        <w:tc>
          <w:tcPr>
            <w:tcW w:w="1152" w:type="dxa"/>
          </w:tcPr>
          <w:p w14:paraId="2C3E444C" w14:textId="1DDF5E06" w:rsid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</w:t>
            </w:r>
            <w:r w:rsidR="00F956A1">
              <w:rPr>
                <w:rFonts w:hint="eastAsia"/>
                <w:b/>
                <w:lang w:eastAsia="ko-KR"/>
              </w:rPr>
              <w:t>5</w:t>
            </w:r>
          </w:p>
        </w:tc>
        <w:tc>
          <w:tcPr>
            <w:tcW w:w="3744" w:type="dxa"/>
          </w:tcPr>
          <w:p w14:paraId="6BCEDA5E" w14:textId="7A943F0D" w:rsidR="00A453BB" w:rsidRP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친구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위치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조회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799C4247" w14:textId="09E121E6" w:rsid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오택현</w:t>
            </w:r>
            <w:proofErr w:type="spellEnd"/>
          </w:p>
        </w:tc>
      </w:tr>
      <w:tr w:rsidR="00A453BB" w14:paraId="24D257A1" w14:textId="77777777" w:rsidTr="008304BB">
        <w:tc>
          <w:tcPr>
            <w:tcW w:w="2304" w:type="dxa"/>
          </w:tcPr>
          <w:p w14:paraId="7ECFD9A5" w14:textId="344FF1AA" w:rsid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</w:t>
            </w:r>
            <w:r w:rsidR="00F9398E">
              <w:rPr>
                <w:rFonts w:hint="eastAsia"/>
                <w:b/>
                <w:lang w:eastAsia="ko-KR"/>
              </w:rPr>
              <w:t>20</w:t>
            </w:r>
          </w:p>
        </w:tc>
        <w:tc>
          <w:tcPr>
            <w:tcW w:w="1152" w:type="dxa"/>
          </w:tcPr>
          <w:p w14:paraId="06DD9A63" w14:textId="7481CB75" w:rsid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</w:t>
            </w:r>
            <w:r w:rsidR="00F956A1">
              <w:rPr>
                <w:rFonts w:hint="eastAsia"/>
                <w:b/>
                <w:lang w:eastAsia="ko-KR"/>
              </w:rPr>
              <w:t>5</w:t>
            </w:r>
          </w:p>
        </w:tc>
        <w:tc>
          <w:tcPr>
            <w:tcW w:w="3744" w:type="dxa"/>
          </w:tcPr>
          <w:p w14:paraId="7E787CC9" w14:textId="2B296F4A" w:rsidR="00A453BB" w:rsidRP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약속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도착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체크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6F582D64" w14:textId="32BE5D9F" w:rsid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임현성</w:t>
            </w:r>
            <w:proofErr w:type="spellEnd"/>
          </w:p>
        </w:tc>
      </w:tr>
      <w:tr w:rsidR="00A453BB" w14:paraId="2ADA1B31" w14:textId="77777777" w:rsidTr="008304BB">
        <w:tc>
          <w:tcPr>
            <w:tcW w:w="2304" w:type="dxa"/>
          </w:tcPr>
          <w:p w14:paraId="07252CAA" w14:textId="483BC50F" w:rsidR="00A453BB" w:rsidRDefault="0058606C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2025/05/20</w:t>
            </w:r>
          </w:p>
        </w:tc>
        <w:tc>
          <w:tcPr>
            <w:tcW w:w="1152" w:type="dxa"/>
          </w:tcPr>
          <w:p w14:paraId="382F29C2" w14:textId="49843A3E" w:rsidR="00A453BB" w:rsidRDefault="0058606C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1.5</w:t>
            </w:r>
          </w:p>
        </w:tc>
        <w:tc>
          <w:tcPr>
            <w:tcW w:w="3744" w:type="dxa"/>
          </w:tcPr>
          <w:p w14:paraId="0461D391" w14:textId="7678C083" w:rsidR="00A453BB" w:rsidRPr="00A453BB" w:rsidRDefault="0058606C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벌금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자동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계산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37FE1E38" w14:textId="412FEB38" w:rsidR="00A453BB" w:rsidRDefault="0042122F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임현성</w:t>
            </w:r>
            <w:proofErr w:type="spellEnd"/>
          </w:p>
        </w:tc>
      </w:tr>
      <w:tr w:rsidR="00A453BB" w14:paraId="795B0E93" w14:textId="77777777" w:rsidTr="008304BB">
        <w:tc>
          <w:tcPr>
            <w:tcW w:w="2304" w:type="dxa"/>
          </w:tcPr>
          <w:p w14:paraId="52E49BBE" w14:textId="6F876B2C" w:rsidR="00A453BB" w:rsidRDefault="0042122F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2025/05/20</w:t>
            </w:r>
          </w:p>
        </w:tc>
        <w:tc>
          <w:tcPr>
            <w:tcW w:w="1152" w:type="dxa"/>
          </w:tcPr>
          <w:p w14:paraId="2737AE4D" w14:textId="084C99B5" w:rsidR="00A453BB" w:rsidRDefault="0042122F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1.5</w:t>
            </w:r>
          </w:p>
        </w:tc>
        <w:tc>
          <w:tcPr>
            <w:tcW w:w="3744" w:type="dxa"/>
          </w:tcPr>
          <w:p w14:paraId="1E26977E" w14:textId="5436809F" w:rsidR="00A453BB" w:rsidRPr="00A453BB" w:rsidRDefault="0042122F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벌금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내역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조회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498E763E" w14:textId="5A2447F8" w:rsidR="00A453BB" w:rsidRDefault="0042122F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임현성</w:t>
            </w:r>
            <w:proofErr w:type="spellEnd"/>
          </w:p>
        </w:tc>
      </w:tr>
      <w:tr w:rsidR="00A14116" w14:paraId="269DA7B4" w14:textId="77777777" w:rsidTr="008304BB">
        <w:tc>
          <w:tcPr>
            <w:tcW w:w="2304" w:type="dxa"/>
          </w:tcPr>
          <w:p w14:paraId="341E0E6E" w14:textId="26BEF3BB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2025/05/26</w:t>
            </w:r>
          </w:p>
        </w:tc>
        <w:tc>
          <w:tcPr>
            <w:tcW w:w="1152" w:type="dxa"/>
          </w:tcPr>
          <w:p w14:paraId="001C63F0" w14:textId="657A2EAD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1.6</w:t>
            </w:r>
          </w:p>
        </w:tc>
        <w:tc>
          <w:tcPr>
            <w:tcW w:w="3744" w:type="dxa"/>
          </w:tcPr>
          <w:p w14:paraId="5C3296B9" w14:textId="3CC83E3C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친구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목록</w:t>
            </w:r>
            <w:r>
              <w:rPr>
                <w:rFonts w:hint="eastAsia"/>
                <w:bCs/>
                <w:lang w:eastAsia="ko-KR"/>
              </w:rPr>
              <w:t xml:space="preserve">, </w:t>
            </w:r>
            <w:r>
              <w:rPr>
                <w:rFonts w:hint="eastAsia"/>
                <w:bCs/>
                <w:lang w:eastAsia="ko-KR"/>
              </w:rPr>
              <w:t>추가</w:t>
            </w:r>
            <w:r>
              <w:rPr>
                <w:rFonts w:hint="eastAsia"/>
                <w:bCs/>
                <w:lang w:eastAsia="ko-KR"/>
              </w:rPr>
              <w:t xml:space="preserve">, </w:t>
            </w:r>
            <w:r>
              <w:rPr>
                <w:rFonts w:hint="eastAsia"/>
                <w:bCs/>
                <w:lang w:eastAsia="ko-KR"/>
              </w:rPr>
              <w:t>리스트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레이아웃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제작</w:t>
            </w:r>
          </w:p>
        </w:tc>
        <w:tc>
          <w:tcPr>
            <w:tcW w:w="2304" w:type="dxa"/>
          </w:tcPr>
          <w:p w14:paraId="1BCD1B51" w14:textId="1C456B38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A14116" w14:paraId="20B02C62" w14:textId="77777777" w:rsidTr="008304BB">
        <w:tc>
          <w:tcPr>
            <w:tcW w:w="2304" w:type="dxa"/>
          </w:tcPr>
          <w:p w14:paraId="2AB97EC1" w14:textId="2D69F843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2025/05/26</w:t>
            </w:r>
          </w:p>
        </w:tc>
        <w:tc>
          <w:tcPr>
            <w:tcW w:w="1152" w:type="dxa"/>
          </w:tcPr>
          <w:p w14:paraId="29407C12" w14:textId="7D80134C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1.6</w:t>
            </w:r>
          </w:p>
        </w:tc>
        <w:tc>
          <w:tcPr>
            <w:tcW w:w="3744" w:type="dxa"/>
          </w:tcPr>
          <w:p w14:paraId="29E47CBB" w14:textId="4095361D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친구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관련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기능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연동</w:t>
            </w:r>
          </w:p>
        </w:tc>
        <w:tc>
          <w:tcPr>
            <w:tcW w:w="2304" w:type="dxa"/>
          </w:tcPr>
          <w:p w14:paraId="3D91E2A2" w14:textId="464A9648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352E8E" w14:paraId="1C495FC7" w14:textId="77777777" w:rsidTr="008304BB">
        <w:tc>
          <w:tcPr>
            <w:tcW w:w="2304" w:type="dxa"/>
          </w:tcPr>
          <w:p w14:paraId="02EA02C2" w14:textId="4E7D7C77" w:rsidR="00352E8E" w:rsidRDefault="00352E8E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2025/05/27</w:t>
            </w:r>
          </w:p>
        </w:tc>
        <w:tc>
          <w:tcPr>
            <w:tcW w:w="1152" w:type="dxa"/>
          </w:tcPr>
          <w:p w14:paraId="667872B0" w14:textId="6D45D4F1" w:rsidR="00352E8E" w:rsidRDefault="00352E8E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</w:t>
            </w:r>
            <w:r w:rsidR="00A14116">
              <w:rPr>
                <w:rFonts w:hint="eastAsia"/>
                <w:b/>
                <w:lang w:eastAsia="ko-KR"/>
              </w:rPr>
              <w:t>7</w:t>
            </w:r>
          </w:p>
        </w:tc>
        <w:tc>
          <w:tcPr>
            <w:tcW w:w="3744" w:type="dxa"/>
          </w:tcPr>
          <w:p w14:paraId="35D4BC35" w14:textId="69A99D3B" w:rsidR="00352E8E" w:rsidRDefault="00352E8E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유저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정보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수정할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프로필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수정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gramStart"/>
            <w:r>
              <w:rPr>
                <w:rFonts w:hint="eastAsia"/>
                <w:bCs/>
                <w:lang w:eastAsia="ko-KR"/>
              </w:rPr>
              <w:t>가능하게</w:t>
            </w:r>
            <w:r>
              <w:rPr>
                <w:rFonts w:hint="eastAsia"/>
                <w:bCs/>
                <w:lang w:eastAsia="ko-KR"/>
              </w:rPr>
              <w:t xml:space="preserve">  </w:t>
            </w:r>
            <w:r>
              <w:rPr>
                <w:rFonts w:hint="eastAsia"/>
                <w:bCs/>
                <w:lang w:eastAsia="ko-KR"/>
              </w:rPr>
              <w:t>할</w:t>
            </w:r>
            <w:proofErr w:type="gram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수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있는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코드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추가</w:t>
            </w:r>
          </w:p>
        </w:tc>
        <w:tc>
          <w:tcPr>
            <w:tcW w:w="2304" w:type="dxa"/>
          </w:tcPr>
          <w:p w14:paraId="3D4507CF" w14:textId="4FC0F401" w:rsidR="00352E8E" w:rsidRDefault="00352E8E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오택현</w:t>
            </w:r>
            <w:proofErr w:type="spellEnd"/>
          </w:p>
        </w:tc>
      </w:tr>
      <w:tr w:rsidR="00A14116" w14:paraId="717D379B" w14:textId="77777777" w:rsidTr="008304BB">
        <w:tc>
          <w:tcPr>
            <w:tcW w:w="2304" w:type="dxa"/>
          </w:tcPr>
          <w:p w14:paraId="3A3D4054" w14:textId="58402315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2025/06/01</w:t>
            </w:r>
          </w:p>
        </w:tc>
        <w:tc>
          <w:tcPr>
            <w:tcW w:w="1152" w:type="dxa"/>
          </w:tcPr>
          <w:p w14:paraId="5AD9B12D" w14:textId="6D9309AF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1.8</w:t>
            </w:r>
          </w:p>
        </w:tc>
        <w:tc>
          <w:tcPr>
            <w:tcW w:w="3744" w:type="dxa"/>
          </w:tcPr>
          <w:p w14:paraId="6C6F034E" w14:textId="704E6ABB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아이디</w:t>
            </w:r>
            <w:r>
              <w:rPr>
                <w:rFonts w:hint="eastAsia"/>
                <w:bCs/>
                <w:lang w:eastAsia="ko-KR"/>
              </w:rPr>
              <w:t>/</w:t>
            </w:r>
            <w:r>
              <w:rPr>
                <w:rFonts w:hint="eastAsia"/>
                <w:bCs/>
                <w:lang w:eastAsia="ko-KR"/>
              </w:rPr>
              <w:t>비밀번호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찾기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레이아웃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제작</w:t>
            </w:r>
          </w:p>
        </w:tc>
        <w:tc>
          <w:tcPr>
            <w:tcW w:w="2304" w:type="dxa"/>
          </w:tcPr>
          <w:p w14:paraId="79DEC01E" w14:textId="0EF0182B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A14116" w14:paraId="2C5754C4" w14:textId="77777777" w:rsidTr="008304BB">
        <w:tc>
          <w:tcPr>
            <w:tcW w:w="2304" w:type="dxa"/>
          </w:tcPr>
          <w:p w14:paraId="72A1EC3F" w14:textId="3DF856DE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2025/06/01</w:t>
            </w:r>
          </w:p>
        </w:tc>
        <w:tc>
          <w:tcPr>
            <w:tcW w:w="1152" w:type="dxa"/>
          </w:tcPr>
          <w:p w14:paraId="48F11D81" w14:textId="7544FC42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1.8</w:t>
            </w:r>
          </w:p>
        </w:tc>
        <w:tc>
          <w:tcPr>
            <w:tcW w:w="3744" w:type="dxa"/>
          </w:tcPr>
          <w:p w14:paraId="6505B800" w14:textId="63CB771B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아이디</w:t>
            </w:r>
            <w:r>
              <w:rPr>
                <w:rFonts w:hint="eastAsia"/>
                <w:bCs/>
                <w:lang w:eastAsia="ko-KR"/>
              </w:rPr>
              <w:t>/</w:t>
            </w:r>
            <w:r>
              <w:rPr>
                <w:rFonts w:hint="eastAsia"/>
                <w:bCs/>
                <w:lang w:eastAsia="ko-KR"/>
              </w:rPr>
              <w:t>비밀번호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찾기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>연동</w:t>
            </w:r>
          </w:p>
        </w:tc>
        <w:tc>
          <w:tcPr>
            <w:tcW w:w="2304" w:type="dxa"/>
          </w:tcPr>
          <w:p w14:paraId="2770C58C" w14:textId="19898076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B22360" w14:paraId="6E1D0188" w14:textId="77777777" w:rsidTr="008304BB">
        <w:tc>
          <w:tcPr>
            <w:tcW w:w="2304" w:type="dxa"/>
          </w:tcPr>
          <w:p w14:paraId="7E67C919" w14:textId="59FB30CF" w:rsidR="00B22360" w:rsidRDefault="00B22360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2025/06/02</w:t>
            </w:r>
          </w:p>
        </w:tc>
        <w:tc>
          <w:tcPr>
            <w:tcW w:w="1152" w:type="dxa"/>
          </w:tcPr>
          <w:p w14:paraId="6E9AB7FE" w14:textId="305CCD27" w:rsidR="00B22360" w:rsidRDefault="00B22360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1.9</w:t>
            </w:r>
          </w:p>
        </w:tc>
        <w:tc>
          <w:tcPr>
            <w:tcW w:w="3744" w:type="dxa"/>
          </w:tcPr>
          <w:p w14:paraId="40918B7A" w14:textId="3B353316" w:rsidR="00B22360" w:rsidRPr="00121859" w:rsidRDefault="00B22360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hint="eastAsia"/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지도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보기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bCs/>
                <w:lang w:eastAsia="ko-KR"/>
              </w:rPr>
              <w:t>ui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 w:rsidR="00121859">
              <w:rPr>
                <w:rFonts w:hint="eastAsia"/>
                <w:bCs/>
                <w:lang w:eastAsia="ko-KR"/>
              </w:rPr>
              <w:t xml:space="preserve"> </w:t>
            </w:r>
            <w:r w:rsidR="00121859">
              <w:rPr>
                <w:rFonts w:hint="eastAsia"/>
                <w:bCs/>
                <w:lang w:eastAsia="ko-KR"/>
              </w:rPr>
              <w:t>구현</w:t>
            </w:r>
            <w:proofErr w:type="gramEnd"/>
            <w:r w:rsidR="00121859">
              <w:rPr>
                <w:rFonts w:hint="eastAsia"/>
                <w:bCs/>
                <w:lang w:eastAsia="ko-KR"/>
              </w:rPr>
              <w:t xml:space="preserve"> </w:t>
            </w:r>
            <w:r w:rsidR="00121859">
              <w:rPr>
                <w:rFonts w:hint="eastAsia"/>
                <w:bCs/>
                <w:lang w:eastAsia="ko-KR"/>
              </w:rPr>
              <w:t>및</w:t>
            </w:r>
            <w:r w:rsidR="00121859">
              <w:rPr>
                <w:rFonts w:hint="eastAsia"/>
                <w:bCs/>
                <w:lang w:eastAsia="ko-KR"/>
              </w:rPr>
              <w:t xml:space="preserve"> </w:t>
            </w:r>
            <w:r w:rsidR="00121859">
              <w:rPr>
                <w:rFonts w:hint="eastAsia"/>
                <w:bCs/>
                <w:lang w:eastAsia="ko-KR"/>
              </w:rPr>
              <w:t>기능</w:t>
            </w:r>
            <w:r w:rsidR="00121859">
              <w:rPr>
                <w:rFonts w:hint="eastAsia"/>
                <w:bCs/>
                <w:lang w:eastAsia="ko-KR"/>
              </w:rPr>
              <w:t xml:space="preserve"> </w:t>
            </w:r>
            <w:r w:rsidR="00121859">
              <w:rPr>
                <w:rFonts w:hint="eastAsia"/>
                <w:bCs/>
                <w:lang w:eastAsia="ko-KR"/>
              </w:rPr>
              <w:t>연동</w:t>
            </w:r>
          </w:p>
        </w:tc>
        <w:tc>
          <w:tcPr>
            <w:tcW w:w="2304" w:type="dxa"/>
          </w:tcPr>
          <w:p w14:paraId="2AA09912" w14:textId="0A7E2237" w:rsidR="00B22360" w:rsidRDefault="00B22360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황자준</w:t>
            </w:r>
          </w:p>
        </w:tc>
      </w:tr>
      <w:tr w:rsidR="00B22360" w14:paraId="33DEA773" w14:textId="77777777" w:rsidTr="008304BB">
        <w:tc>
          <w:tcPr>
            <w:tcW w:w="2304" w:type="dxa"/>
          </w:tcPr>
          <w:p w14:paraId="4530C9EB" w14:textId="072860FE" w:rsidR="00B22360" w:rsidRDefault="00B22360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2025/06/04</w:t>
            </w:r>
          </w:p>
        </w:tc>
        <w:tc>
          <w:tcPr>
            <w:tcW w:w="1152" w:type="dxa"/>
          </w:tcPr>
          <w:p w14:paraId="7BBF1B01" w14:textId="4B13B54C" w:rsidR="00B22360" w:rsidRDefault="00B22360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2.0</w:t>
            </w:r>
          </w:p>
        </w:tc>
        <w:tc>
          <w:tcPr>
            <w:tcW w:w="3744" w:type="dxa"/>
          </w:tcPr>
          <w:p w14:paraId="6D7BDF02" w14:textId="42405E41" w:rsidR="00B22360" w:rsidRDefault="00B22360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hint="eastAsia"/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약속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생성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 w:rsidR="00121859">
              <w:rPr>
                <w:rFonts w:hint="eastAsia"/>
                <w:bCs/>
                <w:lang w:eastAsia="ko-KR"/>
              </w:rPr>
              <w:t>시</w:t>
            </w:r>
            <w:r w:rsidR="00121859"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장소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선택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 w:rsidR="00121859">
              <w:rPr>
                <w:rFonts w:hint="eastAsia"/>
                <w:bCs/>
                <w:lang w:eastAsia="ko-KR"/>
              </w:rPr>
              <w:t>ui</w:t>
            </w:r>
            <w:proofErr w:type="spellEnd"/>
            <w:r w:rsidR="00121859">
              <w:rPr>
                <w:rFonts w:hint="eastAsia"/>
                <w:bCs/>
                <w:lang w:eastAsia="ko-KR"/>
              </w:rPr>
              <w:t xml:space="preserve"> </w:t>
            </w:r>
            <w:r w:rsidR="00121859"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4427546D" w14:textId="2F2D6D3A" w:rsidR="00B22360" w:rsidRDefault="00B22360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황자준</w:t>
            </w:r>
          </w:p>
        </w:tc>
      </w:tr>
      <w:tr w:rsidR="00B22360" w14:paraId="10E8468B" w14:textId="77777777" w:rsidTr="008304BB">
        <w:tc>
          <w:tcPr>
            <w:tcW w:w="2304" w:type="dxa"/>
          </w:tcPr>
          <w:p w14:paraId="233BA72C" w14:textId="32EA09D7" w:rsidR="00B22360" w:rsidRDefault="00B22360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2025/06/06</w:t>
            </w:r>
          </w:p>
        </w:tc>
        <w:tc>
          <w:tcPr>
            <w:tcW w:w="1152" w:type="dxa"/>
          </w:tcPr>
          <w:p w14:paraId="428917F4" w14:textId="6A29910B" w:rsidR="00B22360" w:rsidRDefault="00B22360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2.1</w:t>
            </w:r>
          </w:p>
        </w:tc>
        <w:tc>
          <w:tcPr>
            <w:tcW w:w="3744" w:type="dxa"/>
          </w:tcPr>
          <w:p w14:paraId="2068C4BC" w14:textId="2B0BBD10" w:rsidR="00B22360" w:rsidRDefault="00121859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hint="eastAsia"/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약속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등록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기능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서버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연동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6E5012A5" w14:textId="23119D9A" w:rsidR="00B22360" w:rsidRDefault="00B22360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황자준</w:t>
            </w:r>
          </w:p>
        </w:tc>
      </w:tr>
      <w:tr w:rsidR="00B22360" w14:paraId="053B0510" w14:textId="77777777" w:rsidTr="008304BB">
        <w:tc>
          <w:tcPr>
            <w:tcW w:w="2304" w:type="dxa"/>
          </w:tcPr>
          <w:p w14:paraId="626F81F3" w14:textId="295A4640" w:rsidR="00B22360" w:rsidRDefault="00B22360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</w:t>
            </w:r>
            <w:proofErr w:type="gramStart"/>
            <w:r>
              <w:rPr>
                <w:rFonts w:hint="eastAsia"/>
                <w:b/>
                <w:lang w:eastAsia="ko-KR"/>
              </w:rPr>
              <w:t>06//</w:t>
            </w:r>
            <w:proofErr w:type="gramEnd"/>
            <w:r>
              <w:rPr>
                <w:rFonts w:hint="eastAsia"/>
                <w:b/>
                <w:lang w:eastAsia="ko-KR"/>
              </w:rPr>
              <w:t>06</w:t>
            </w:r>
          </w:p>
        </w:tc>
        <w:tc>
          <w:tcPr>
            <w:tcW w:w="1152" w:type="dxa"/>
          </w:tcPr>
          <w:p w14:paraId="6AD92875" w14:textId="3233BE38" w:rsidR="00B22360" w:rsidRDefault="00B22360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2.1</w:t>
            </w:r>
          </w:p>
        </w:tc>
        <w:tc>
          <w:tcPr>
            <w:tcW w:w="3744" w:type="dxa"/>
          </w:tcPr>
          <w:p w14:paraId="27F200E6" w14:textId="3F602535" w:rsidR="00B22360" w:rsidRDefault="00B22360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hint="eastAsia"/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약속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생성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시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장소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선택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ui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제작</w:t>
            </w:r>
          </w:p>
        </w:tc>
        <w:tc>
          <w:tcPr>
            <w:tcW w:w="2304" w:type="dxa"/>
          </w:tcPr>
          <w:p w14:paraId="0A193CB8" w14:textId="2BA72DE5" w:rsidR="00B22360" w:rsidRDefault="00B22360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황자준</w:t>
            </w:r>
          </w:p>
        </w:tc>
      </w:tr>
      <w:tr w:rsidR="00B22360" w14:paraId="582C2DA8" w14:textId="77777777" w:rsidTr="008304BB">
        <w:tc>
          <w:tcPr>
            <w:tcW w:w="2304" w:type="dxa"/>
          </w:tcPr>
          <w:p w14:paraId="2D2280ED" w14:textId="500720A5" w:rsidR="00B22360" w:rsidRDefault="00B22360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2025/06/06</w:t>
            </w:r>
          </w:p>
        </w:tc>
        <w:tc>
          <w:tcPr>
            <w:tcW w:w="1152" w:type="dxa"/>
          </w:tcPr>
          <w:p w14:paraId="1FB8E282" w14:textId="766BD822" w:rsidR="00B22360" w:rsidRDefault="00B22360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2.1</w:t>
            </w:r>
          </w:p>
        </w:tc>
        <w:tc>
          <w:tcPr>
            <w:tcW w:w="3744" w:type="dxa"/>
          </w:tcPr>
          <w:p w14:paraId="12D669F9" w14:textId="7D47DC11" w:rsidR="00B22360" w:rsidRDefault="00B22360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hint="eastAsia"/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약속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목록</w:t>
            </w:r>
            <w:r w:rsidR="00B057E5">
              <w:rPr>
                <w:rFonts w:hint="eastAsia"/>
                <w:bCs/>
                <w:lang w:eastAsia="ko-KR"/>
              </w:rPr>
              <w:t xml:space="preserve"> </w:t>
            </w:r>
            <w:r w:rsidR="00B057E5">
              <w:rPr>
                <w:rFonts w:hint="eastAsia"/>
                <w:bCs/>
                <w:lang w:eastAsia="ko-KR"/>
              </w:rPr>
              <w:t>안</w:t>
            </w:r>
            <w:r w:rsidR="00B057E5"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지도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보기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ui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제작</w:t>
            </w:r>
            <w:r w:rsidR="00B057E5">
              <w:rPr>
                <w:rFonts w:hint="eastAsia"/>
                <w:bCs/>
                <w:lang w:eastAsia="ko-KR"/>
              </w:rPr>
              <w:t xml:space="preserve"> </w:t>
            </w:r>
            <w:r w:rsidR="00B057E5">
              <w:rPr>
                <w:rFonts w:hint="eastAsia"/>
                <w:bCs/>
                <w:lang w:eastAsia="ko-KR"/>
              </w:rPr>
              <w:t>및</w:t>
            </w:r>
            <w:r w:rsidR="00B057E5">
              <w:rPr>
                <w:rFonts w:hint="eastAsia"/>
                <w:bCs/>
                <w:lang w:eastAsia="ko-KR"/>
              </w:rPr>
              <w:t xml:space="preserve"> </w:t>
            </w:r>
            <w:r w:rsidR="00B057E5">
              <w:rPr>
                <w:rFonts w:hint="eastAsia"/>
                <w:bCs/>
                <w:lang w:eastAsia="ko-KR"/>
              </w:rPr>
              <w:t>기능</w:t>
            </w:r>
            <w:r w:rsidR="00B057E5">
              <w:rPr>
                <w:rFonts w:hint="eastAsia"/>
                <w:bCs/>
                <w:lang w:eastAsia="ko-KR"/>
              </w:rPr>
              <w:t xml:space="preserve"> </w:t>
            </w:r>
            <w:r w:rsidR="00B057E5"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46AC39A4" w14:textId="7001A4B7" w:rsidR="00B22360" w:rsidRDefault="00B22360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황자준</w:t>
            </w:r>
          </w:p>
        </w:tc>
      </w:tr>
      <w:tr w:rsidR="00B22360" w14:paraId="24DE2702" w14:textId="77777777" w:rsidTr="008304BB">
        <w:tc>
          <w:tcPr>
            <w:tcW w:w="2304" w:type="dxa"/>
          </w:tcPr>
          <w:p w14:paraId="70063538" w14:textId="1FB3F39F" w:rsidR="00B22360" w:rsidRDefault="00B22360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2025/06/0</w:t>
            </w:r>
            <w:r w:rsidR="00B057E5">
              <w:rPr>
                <w:rFonts w:hint="eastAsia"/>
                <w:b/>
                <w:lang w:eastAsia="ko-KR"/>
              </w:rPr>
              <w:t>7</w:t>
            </w:r>
          </w:p>
        </w:tc>
        <w:tc>
          <w:tcPr>
            <w:tcW w:w="1152" w:type="dxa"/>
          </w:tcPr>
          <w:p w14:paraId="3934924A" w14:textId="578B24F3" w:rsidR="00B22360" w:rsidRDefault="00B22360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2.2</w:t>
            </w:r>
          </w:p>
        </w:tc>
        <w:tc>
          <w:tcPr>
            <w:tcW w:w="3744" w:type="dxa"/>
          </w:tcPr>
          <w:p w14:paraId="30DCFEEB" w14:textId="3C2F83C4" w:rsidR="00B22360" w:rsidRDefault="00B057E5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hint="eastAsia"/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위치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 w:rsidR="00B22360">
              <w:rPr>
                <w:rFonts w:hint="eastAsia"/>
                <w:bCs/>
                <w:lang w:eastAsia="ko-KR"/>
              </w:rPr>
              <w:t>공유</w:t>
            </w:r>
            <w:r w:rsidR="00B22360">
              <w:rPr>
                <w:rFonts w:hint="eastAsia"/>
                <w:bCs/>
                <w:lang w:eastAsia="ko-KR"/>
              </w:rPr>
              <w:t xml:space="preserve"> </w:t>
            </w:r>
            <w:r w:rsidR="00B22360">
              <w:rPr>
                <w:rFonts w:hint="eastAsia"/>
                <w:bCs/>
                <w:lang w:eastAsia="ko-KR"/>
              </w:rPr>
              <w:t>기능</w:t>
            </w:r>
            <w:r w:rsidR="00B22360"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구현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및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연동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</w:p>
        </w:tc>
        <w:tc>
          <w:tcPr>
            <w:tcW w:w="2304" w:type="dxa"/>
          </w:tcPr>
          <w:p w14:paraId="292C55A3" w14:textId="3CB71AC7" w:rsidR="00B22360" w:rsidRDefault="00B057E5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황자준</w:t>
            </w:r>
          </w:p>
        </w:tc>
      </w:tr>
      <w:tr w:rsidR="00A14116" w14:paraId="6602F71A" w14:textId="77777777" w:rsidTr="008304BB">
        <w:tc>
          <w:tcPr>
            <w:tcW w:w="2304" w:type="dxa"/>
          </w:tcPr>
          <w:p w14:paraId="486B74AD" w14:textId="4FB1FA0F" w:rsidR="00A14116" w:rsidRDefault="00FC6D6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2025/06/07</w:t>
            </w:r>
          </w:p>
        </w:tc>
        <w:tc>
          <w:tcPr>
            <w:tcW w:w="1152" w:type="dxa"/>
          </w:tcPr>
          <w:p w14:paraId="5D67E704" w14:textId="262EE256" w:rsidR="00A14116" w:rsidRDefault="00B057E5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2.2</w:t>
            </w:r>
          </w:p>
        </w:tc>
        <w:tc>
          <w:tcPr>
            <w:tcW w:w="3744" w:type="dxa"/>
          </w:tcPr>
          <w:p w14:paraId="761659F1" w14:textId="5C34D14A" w:rsidR="00A14116" w:rsidRDefault="00FC6D62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약속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리스트</w:t>
            </w:r>
            <w:r>
              <w:rPr>
                <w:rFonts w:hint="eastAsia"/>
                <w:bCs/>
                <w:lang w:eastAsia="ko-KR"/>
              </w:rPr>
              <w:t xml:space="preserve">, </w:t>
            </w:r>
            <w:r>
              <w:rPr>
                <w:rFonts w:hint="eastAsia"/>
                <w:bCs/>
                <w:lang w:eastAsia="ko-KR"/>
              </w:rPr>
              <w:t>생성</w:t>
            </w:r>
            <w:r>
              <w:rPr>
                <w:rFonts w:hint="eastAsia"/>
                <w:bCs/>
                <w:lang w:eastAsia="ko-KR"/>
              </w:rPr>
              <w:t xml:space="preserve">, </w:t>
            </w:r>
            <w:r>
              <w:rPr>
                <w:rFonts w:hint="eastAsia"/>
                <w:bCs/>
                <w:lang w:eastAsia="ko-KR"/>
              </w:rPr>
              <w:t>수정</w:t>
            </w:r>
            <w:r>
              <w:rPr>
                <w:rFonts w:hint="eastAsia"/>
                <w:bCs/>
                <w:lang w:eastAsia="ko-KR"/>
              </w:rPr>
              <w:t xml:space="preserve">, </w:t>
            </w:r>
            <w:r>
              <w:rPr>
                <w:rFonts w:hint="eastAsia"/>
                <w:bCs/>
                <w:lang w:eastAsia="ko-KR"/>
              </w:rPr>
              <w:t>삭제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레이아웃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제작</w:t>
            </w:r>
          </w:p>
        </w:tc>
        <w:tc>
          <w:tcPr>
            <w:tcW w:w="2304" w:type="dxa"/>
          </w:tcPr>
          <w:p w14:paraId="52857C6B" w14:textId="2B374987" w:rsidR="00A14116" w:rsidRDefault="00FC6D6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FC6D62" w14:paraId="64158CD5" w14:textId="77777777" w:rsidTr="008304BB">
        <w:tc>
          <w:tcPr>
            <w:tcW w:w="2304" w:type="dxa"/>
          </w:tcPr>
          <w:p w14:paraId="273758C4" w14:textId="2DD47487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2025/06/07</w:t>
            </w:r>
          </w:p>
        </w:tc>
        <w:tc>
          <w:tcPr>
            <w:tcW w:w="1152" w:type="dxa"/>
          </w:tcPr>
          <w:p w14:paraId="115526B5" w14:textId="18F6140D" w:rsidR="00FC6D62" w:rsidRDefault="00B057E5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2.2</w:t>
            </w:r>
          </w:p>
        </w:tc>
        <w:tc>
          <w:tcPr>
            <w:tcW w:w="3744" w:type="dxa"/>
          </w:tcPr>
          <w:p w14:paraId="0ABA9685" w14:textId="739BE63F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약속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리스트</w:t>
            </w:r>
            <w:r>
              <w:rPr>
                <w:rFonts w:hint="eastAsia"/>
                <w:bCs/>
                <w:lang w:eastAsia="ko-KR"/>
              </w:rPr>
              <w:t xml:space="preserve">, </w:t>
            </w:r>
            <w:r>
              <w:rPr>
                <w:rFonts w:hint="eastAsia"/>
                <w:bCs/>
                <w:lang w:eastAsia="ko-KR"/>
              </w:rPr>
              <w:t>생성</w:t>
            </w:r>
            <w:r>
              <w:rPr>
                <w:rFonts w:hint="eastAsia"/>
                <w:bCs/>
                <w:lang w:eastAsia="ko-KR"/>
              </w:rPr>
              <w:t xml:space="preserve">, </w:t>
            </w:r>
            <w:r>
              <w:rPr>
                <w:rFonts w:hint="eastAsia"/>
                <w:bCs/>
                <w:lang w:eastAsia="ko-KR"/>
              </w:rPr>
              <w:t>수정</w:t>
            </w:r>
            <w:r>
              <w:rPr>
                <w:rFonts w:hint="eastAsia"/>
                <w:bCs/>
                <w:lang w:eastAsia="ko-KR"/>
              </w:rPr>
              <w:t xml:space="preserve">, </w:t>
            </w:r>
            <w:r>
              <w:rPr>
                <w:rFonts w:hint="eastAsia"/>
                <w:bCs/>
                <w:lang w:eastAsia="ko-KR"/>
              </w:rPr>
              <w:t>삭제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연동</w:t>
            </w:r>
          </w:p>
        </w:tc>
        <w:tc>
          <w:tcPr>
            <w:tcW w:w="2304" w:type="dxa"/>
          </w:tcPr>
          <w:p w14:paraId="332D189A" w14:textId="483AB75C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FC6D62" w14:paraId="5126E9E6" w14:textId="77777777" w:rsidTr="008304BB">
        <w:tc>
          <w:tcPr>
            <w:tcW w:w="2304" w:type="dxa"/>
          </w:tcPr>
          <w:p w14:paraId="6ED620CC" w14:textId="40054B67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2025/06/08</w:t>
            </w:r>
          </w:p>
        </w:tc>
        <w:tc>
          <w:tcPr>
            <w:tcW w:w="1152" w:type="dxa"/>
          </w:tcPr>
          <w:p w14:paraId="27B51DEF" w14:textId="50491E13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2.</w:t>
            </w:r>
            <w:r w:rsidR="00B057E5">
              <w:rPr>
                <w:rFonts w:hint="eastAsia"/>
                <w:b/>
                <w:lang w:eastAsia="ko-KR"/>
              </w:rPr>
              <w:t>3</w:t>
            </w:r>
          </w:p>
        </w:tc>
        <w:tc>
          <w:tcPr>
            <w:tcW w:w="3744" w:type="dxa"/>
          </w:tcPr>
          <w:p w14:paraId="6A4A1BFC" w14:textId="29E33DA5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전체적인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ui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디자인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변경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작업</w:t>
            </w:r>
          </w:p>
        </w:tc>
        <w:tc>
          <w:tcPr>
            <w:tcW w:w="2304" w:type="dxa"/>
          </w:tcPr>
          <w:p w14:paraId="38207B4C" w14:textId="001B523A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B057E5" w14:paraId="195E566A" w14:textId="77777777" w:rsidTr="008304BB">
        <w:tc>
          <w:tcPr>
            <w:tcW w:w="2304" w:type="dxa"/>
          </w:tcPr>
          <w:p w14:paraId="283B7C25" w14:textId="69464B72" w:rsidR="00B057E5" w:rsidRDefault="00B057E5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2025/06/09</w:t>
            </w:r>
          </w:p>
        </w:tc>
        <w:tc>
          <w:tcPr>
            <w:tcW w:w="1152" w:type="dxa"/>
          </w:tcPr>
          <w:p w14:paraId="0D16612D" w14:textId="6972F7DF" w:rsidR="00B057E5" w:rsidRDefault="00B057E5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2.4</w:t>
            </w:r>
          </w:p>
        </w:tc>
        <w:tc>
          <w:tcPr>
            <w:tcW w:w="3744" w:type="dxa"/>
          </w:tcPr>
          <w:p w14:paraId="2E9AA4A2" w14:textId="7D059ADA" w:rsidR="00B057E5" w:rsidRDefault="00B057E5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hint="eastAsia"/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지도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공유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기능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보완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</w:p>
        </w:tc>
        <w:tc>
          <w:tcPr>
            <w:tcW w:w="2304" w:type="dxa"/>
          </w:tcPr>
          <w:p w14:paraId="7DAAB7E9" w14:textId="39F7B809" w:rsidR="00B057E5" w:rsidRDefault="00B057E5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황자준</w:t>
            </w:r>
          </w:p>
        </w:tc>
      </w:tr>
      <w:tr w:rsidR="00FC6D62" w14:paraId="479F80D8" w14:textId="77777777" w:rsidTr="008304BB">
        <w:tc>
          <w:tcPr>
            <w:tcW w:w="2304" w:type="dxa"/>
          </w:tcPr>
          <w:p w14:paraId="06F24601" w14:textId="4C1B9FCD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2025/06/10</w:t>
            </w:r>
          </w:p>
        </w:tc>
        <w:tc>
          <w:tcPr>
            <w:tcW w:w="1152" w:type="dxa"/>
          </w:tcPr>
          <w:p w14:paraId="17743E40" w14:textId="4E84F66D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2.</w:t>
            </w:r>
            <w:r w:rsidR="00B057E5">
              <w:rPr>
                <w:rFonts w:hint="eastAsia"/>
                <w:b/>
                <w:lang w:eastAsia="ko-KR"/>
              </w:rPr>
              <w:t>5</w:t>
            </w:r>
          </w:p>
        </w:tc>
        <w:tc>
          <w:tcPr>
            <w:tcW w:w="3744" w:type="dxa"/>
          </w:tcPr>
          <w:p w14:paraId="6184E554" w14:textId="75C20604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지도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기능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미흡한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부분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수정</w:t>
            </w:r>
            <w:r>
              <w:rPr>
                <w:rFonts w:hint="eastAsia"/>
                <w:bCs/>
                <w:lang w:eastAsia="ko-KR"/>
              </w:rPr>
              <w:t xml:space="preserve">, </w:t>
            </w:r>
            <w:r>
              <w:rPr>
                <w:rFonts w:hint="eastAsia"/>
                <w:bCs/>
                <w:lang w:eastAsia="ko-KR"/>
              </w:rPr>
              <w:t>보완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작업</w:t>
            </w:r>
            <w:r>
              <w:rPr>
                <w:rFonts w:hint="eastAsia"/>
                <w:bCs/>
                <w:lang w:eastAsia="ko-KR"/>
              </w:rPr>
              <w:t xml:space="preserve">, </w:t>
            </w:r>
            <w:r>
              <w:rPr>
                <w:rFonts w:hint="eastAsia"/>
                <w:bCs/>
                <w:lang w:eastAsia="ko-KR"/>
              </w:rPr>
              <w:t>전체적인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클라이언트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마무리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작업</w:t>
            </w:r>
          </w:p>
        </w:tc>
        <w:tc>
          <w:tcPr>
            <w:tcW w:w="2304" w:type="dxa"/>
          </w:tcPr>
          <w:p w14:paraId="425EBDAD" w14:textId="56923B41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</w:tbl>
    <w:p w14:paraId="1D960950" w14:textId="77777777" w:rsidR="009E0CA4" w:rsidRDefault="009E0CA4">
      <w:pPr>
        <w:rPr>
          <w:lang w:eastAsia="ko-KR"/>
        </w:rPr>
      </w:pPr>
    </w:p>
    <w:p w14:paraId="1EFE059F" w14:textId="77777777" w:rsidR="00A453BB" w:rsidRDefault="00A453BB">
      <w:pPr>
        <w:pStyle w:val="a3"/>
        <w:rPr>
          <w:lang w:eastAsia="ko-KR"/>
        </w:rPr>
      </w:pPr>
    </w:p>
    <w:p w14:paraId="1FF00460" w14:textId="30A0AC48" w:rsidR="009E0CA4" w:rsidRDefault="009E0CA4">
      <w:pPr>
        <w:pStyle w:val="a3"/>
        <w:rPr>
          <w:lang w:eastAsia="ko-KR"/>
        </w:rPr>
      </w:pPr>
      <w:r>
        <w:rPr>
          <w:lang w:eastAsia="ko-KR"/>
        </w:rPr>
        <w:br w:type="page"/>
      </w:r>
      <w:r w:rsidR="001E4A02" w:rsidRPr="001E4A02">
        <w:rPr>
          <w:rFonts w:hint="eastAsia"/>
          <w:lang w:eastAsia="ko-KR"/>
        </w:rPr>
        <w:lastRenderedPageBreak/>
        <w:t>목차</w:t>
      </w:r>
    </w:p>
    <w:p w14:paraId="55E4A732" w14:textId="6DCDDD5D" w:rsidR="009E0CA4" w:rsidRDefault="009E0CA4">
      <w:pPr>
        <w:pStyle w:val="10"/>
        <w:tabs>
          <w:tab w:val="left" w:pos="432"/>
        </w:tabs>
        <w:rPr>
          <w:noProof/>
          <w:lang w:eastAsia="ko-KR"/>
        </w:rPr>
      </w:pPr>
      <w:r>
        <w:fldChar w:fldCharType="begin"/>
      </w:r>
      <w:r>
        <w:rPr>
          <w:lang w:eastAsia="ko-KR"/>
        </w:rPr>
        <w:instrText xml:space="preserve"> TOC \o "1-3" </w:instrText>
      </w:r>
      <w:r>
        <w:fldChar w:fldCharType="separate"/>
      </w:r>
      <w:r>
        <w:rPr>
          <w:noProof/>
          <w:lang w:eastAsia="ko-KR"/>
        </w:rPr>
        <w:t>1.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서론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3FEF1E94" w14:textId="3800FE65"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1.1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목적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5374DF71" w14:textId="19984BDE"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1.2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범위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45ACDD6C" w14:textId="5CF759AD"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1.3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정의</w:t>
      </w:r>
      <w:r w:rsidR="001E4A02" w:rsidRPr="001E4A02">
        <w:rPr>
          <w:rFonts w:hint="eastAsia"/>
          <w:noProof/>
          <w:lang w:eastAsia="ko-KR"/>
        </w:rPr>
        <w:t xml:space="preserve">, </w:t>
      </w:r>
      <w:r w:rsidR="001E4A02" w:rsidRPr="001E4A02">
        <w:rPr>
          <w:rFonts w:hint="eastAsia"/>
          <w:noProof/>
          <w:lang w:eastAsia="ko-KR"/>
        </w:rPr>
        <w:t>약어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및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축약어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13B75D3E" w14:textId="1FEE838B"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1.4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참고문헌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7C80C14D" w14:textId="74BD42BB"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1.5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개요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7284A67F" w14:textId="267B5E9B" w:rsidR="009E0CA4" w:rsidRDefault="009E0CA4">
      <w:pPr>
        <w:pStyle w:val="10"/>
        <w:tabs>
          <w:tab w:val="left" w:pos="432"/>
        </w:tabs>
        <w:rPr>
          <w:noProof/>
          <w:lang w:eastAsia="ko-KR"/>
        </w:rPr>
      </w:pPr>
      <w:r>
        <w:rPr>
          <w:noProof/>
          <w:lang w:eastAsia="ko-KR"/>
        </w:rPr>
        <w:t>2.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전체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65F45C55" w14:textId="0F66DD97"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2.1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유스케이스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모델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개요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6A870F01" w14:textId="565FEC82"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2.2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가정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및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의존성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5A57894E" w14:textId="065E767F" w:rsidR="009E0CA4" w:rsidRDefault="009E0CA4">
      <w:pPr>
        <w:pStyle w:val="10"/>
        <w:tabs>
          <w:tab w:val="left" w:pos="432"/>
        </w:tabs>
        <w:rPr>
          <w:noProof/>
          <w:lang w:eastAsia="ko-KR"/>
        </w:rPr>
      </w:pPr>
      <w:r>
        <w:rPr>
          <w:noProof/>
          <w:lang w:eastAsia="ko-KR"/>
        </w:rPr>
        <w:t>3.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구체적인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요구사항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6B3B5D69" w14:textId="32F3444B"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3.1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유스케이스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보고서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5F7B6A72" w14:textId="78D4D10D"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3.2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보충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요구사항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1CAF876F" w14:textId="36DA3339" w:rsidR="009E0CA4" w:rsidRDefault="009E0CA4">
      <w:pPr>
        <w:pStyle w:val="10"/>
        <w:tabs>
          <w:tab w:val="left" w:pos="432"/>
        </w:tabs>
        <w:rPr>
          <w:noProof/>
          <w:lang w:eastAsia="ko-KR"/>
        </w:rPr>
      </w:pPr>
      <w:r>
        <w:rPr>
          <w:noProof/>
          <w:lang w:eastAsia="ko-KR"/>
        </w:rPr>
        <w:t>4.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지원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정보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14EB7602" w14:textId="12AE77DE" w:rsidR="009E0CA4" w:rsidRDefault="009E0CA4">
      <w:pPr>
        <w:pStyle w:val="a3"/>
        <w:rPr>
          <w:lang w:eastAsia="ko-KR"/>
        </w:rPr>
      </w:pPr>
      <w:r>
        <w:fldChar w:fldCharType="end"/>
      </w:r>
      <w:r>
        <w:rPr>
          <w:lang w:eastAsia="ko-KR"/>
        </w:rPr>
        <w:br w:type="page"/>
      </w:r>
      <w:r w:rsidR="001E4A02" w:rsidRPr="001E4A02">
        <w:rPr>
          <w:rFonts w:hint="eastAsia"/>
          <w:lang w:eastAsia="ko-KR"/>
        </w:rPr>
        <w:lastRenderedPageBreak/>
        <w:t>소프트웨어</w:t>
      </w:r>
      <w:r w:rsidR="001E4A02" w:rsidRPr="001E4A02">
        <w:rPr>
          <w:rFonts w:hint="eastAsia"/>
          <w:lang w:eastAsia="ko-KR"/>
        </w:rPr>
        <w:t xml:space="preserve"> </w:t>
      </w:r>
      <w:r w:rsidR="001E4A02" w:rsidRPr="001E4A02">
        <w:rPr>
          <w:rFonts w:hint="eastAsia"/>
          <w:lang w:eastAsia="ko-KR"/>
        </w:rPr>
        <w:t>요구사항</w:t>
      </w:r>
      <w:r w:rsidR="001E4A02" w:rsidRPr="001E4A02">
        <w:rPr>
          <w:rFonts w:hint="eastAsia"/>
          <w:lang w:eastAsia="ko-KR"/>
        </w:rPr>
        <w:t xml:space="preserve"> </w:t>
      </w:r>
      <w:r w:rsidR="001E4A02" w:rsidRPr="001E4A02">
        <w:rPr>
          <w:rFonts w:hint="eastAsia"/>
          <w:lang w:eastAsia="ko-KR"/>
        </w:rPr>
        <w:t>명세서</w:t>
      </w:r>
      <w:r>
        <w:rPr>
          <w:lang w:eastAsia="ko-KR"/>
        </w:rPr>
        <w:t xml:space="preserve"> </w:t>
      </w:r>
    </w:p>
    <w:p w14:paraId="281AE58C" w14:textId="6075EF84" w:rsidR="009E0CA4" w:rsidRDefault="001E4A02">
      <w:pPr>
        <w:pStyle w:val="1"/>
        <w:rPr>
          <w:lang w:eastAsia="ko-KR"/>
        </w:rPr>
      </w:pPr>
      <w:proofErr w:type="spellStart"/>
      <w:r w:rsidRPr="001E4A02">
        <w:rPr>
          <w:rFonts w:hint="eastAsia"/>
        </w:rPr>
        <w:t>서론</w:t>
      </w:r>
      <w:proofErr w:type="spellEnd"/>
    </w:p>
    <w:p w14:paraId="05B57BCA" w14:textId="4EDC338C" w:rsidR="0013305D" w:rsidRDefault="0013305D" w:rsidP="0013305D">
      <w:pPr>
        <w:pStyle w:val="af0"/>
      </w:pPr>
      <w:r>
        <w:t>이 소프트웨어 요구사항 명세서(SRS)는 Meeting Planner 시스템의 전체 기능을 기술합니다. 주요 목적은 개발자, 테스터, 관리자 등 모든 이해관계자에게 시스템의 동작과 기능을 명확하게 전달하는 것입니다</w:t>
      </w:r>
      <w:r w:rsidR="00281801">
        <w:rPr>
          <w:rFonts w:hint="eastAsia"/>
        </w:rPr>
        <w:t>.</w:t>
      </w:r>
    </w:p>
    <w:p w14:paraId="6CF78F10" w14:textId="77777777" w:rsidR="0013305D" w:rsidRPr="0013305D" w:rsidRDefault="0013305D" w:rsidP="0013305D">
      <w:pPr>
        <w:rPr>
          <w:lang w:eastAsia="ko-KR"/>
        </w:rPr>
      </w:pPr>
    </w:p>
    <w:p w14:paraId="77BD154F" w14:textId="3351B2D9" w:rsidR="009E0CA4" w:rsidRDefault="001E4A02">
      <w:pPr>
        <w:pStyle w:val="2"/>
        <w:rPr>
          <w:lang w:eastAsia="ko-KR"/>
        </w:rPr>
      </w:pPr>
      <w:proofErr w:type="spellStart"/>
      <w:r w:rsidRPr="001E4A02">
        <w:rPr>
          <w:rFonts w:hint="eastAsia"/>
        </w:rPr>
        <w:t>목적</w:t>
      </w:r>
      <w:proofErr w:type="spellEnd"/>
    </w:p>
    <w:p w14:paraId="018E4847" w14:textId="7A795906" w:rsidR="00872E0E" w:rsidRDefault="00872E0E" w:rsidP="00872E0E">
      <w:pPr>
        <w:pStyle w:val="af0"/>
      </w:pPr>
      <w:r>
        <w:t xml:space="preserve">Meeting Planner 시스템의 요구사항을 정의하고 명세하기 위한 것으로, 기능 </w:t>
      </w:r>
      <w:proofErr w:type="spellStart"/>
      <w:r>
        <w:t>요구사항뿐</w:t>
      </w:r>
      <w:proofErr w:type="spellEnd"/>
      <w:r>
        <w:t xml:space="preserve"> 아니라 </w:t>
      </w:r>
      <w:proofErr w:type="spellStart"/>
      <w:r>
        <w:t>비기능</w:t>
      </w:r>
      <w:proofErr w:type="spellEnd"/>
      <w:r>
        <w:t xml:space="preserve"> 요구사항, 제약 사항 등을 포함합니다</w:t>
      </w:r>
      <w:r>
        <w:rPr>
          <w:rFonts w:hint="eastAsia"/>
        </w:rPr>
        <w:t>.</w:t>
      </w:r>
    </w:p>
    <w:p w14:paraId="1010B9D4" w14:textId="77777777" w:rsidR="00872E0E" w:rsidRPr="00872E0E" w:rsidRDefault="00872E0E" w:rsidP="00872E0E">
      <w:pPr>
        <w:rPr>
          <w:lang w:eastAsia="ko-KR"/>
        </w:rPr>
      </w:pPr>
    </w:p>
    <w:p w14:paraId="69F56A67" w14:textId="46299467" w:rsidR="009E0CA4" w:rsidRDefault="001E4A02">
      <w:pPr>
        <w:pStyle w:val="2"/>
      </w:pPr>
      <w:proofErr w:type="spellStart"/>
      <w:r w:rsidRPr="001E4A02">
        <w:rPr>
          <w:rFonts w:hint="eastAsia"/>
        </w:rPr>
        <w:t>범위</w:t>
      </w:r>
      <w:proofErr w:type="spellEnd"/>
    </w:p>
    <w:p w14:paraId="3B72AD9A" w14:textId="19DCD724" w:rsidR="001263E9" w:rsidRDefault="001263E9" w:rsidP="001263E9">
      <w:pPr>
        <w:pStyle w:val="af0"/>
      </w:pPr>
      <w:r>
        <w:t>회의 약속을 계획하고 위치 공유를 통해 도착 여부를 관리하며 벌금을 계산할 수 있는 웹 기반 협업 플랫폼 전체에 적용됩니다</w:t>
      </w:r>
      <w:r>
        <w:rPr>
          <w:rFonts w:hint="eastAsia"/>
        </w:rPr>
        <w:t>.</w:t>
      </w:r>
    </w:p>
    <w:p w14:paraId="6F8AD53E" w14:textId="77777777" w:rsidR="00DB5105" w:rsidRDefault="00DB5105" w:rsidP="001263E9">
      <w:pPr>
        <w:pStyle w:val="af0"/>
      </w:pPr>
    </w:p>
    <w:p w14:paraId="23A31569" w14:textId="5E543F85" w:rsidR="009E0CA4" w:rsidRDefault="001E4A02">
      <w:pPr>
        <w:pStyle w:val="2"/>
      </w:pPr>
      <w:proofErr w:type="spellStart"/>
      <w:r w:rsidRPr="001E4A02">
        <w:rPr>
          <w:rFonts w:hint="eastAsia"/>
        </w:rPr>
        <w:t>정의</w:t>
      </w:r>
      <w:proofErr w:type="spellEnd"/>
      <w:r w:rsidRPr="001E4A02">
        <w:rPr>
          <w:rFonts w:hint="eastAsia"/>
        </w:rPr>
        <w:t xml:space="preserve">, </w:t>
      </w:r>
      <w:proofErr w:type="spellStart"/>
      <w:r w:rsidRPr="001E4A02">
        <w:rPr>
          <w:rFonts w:hint="eastAsia"/>
        </w:rPr>
        <w:t>약어</w:t>
      </w:r>
      <w:proofErr w:type="spellEnd"/>
      <w:r w:rsidRPr="001E4A02">
        <w:rPr>
          <w:rFonts w:hint="eastAsia"/>
        </w:rPr>
        <w:t xml:space="preserve"> </w:t>
      </w:r>
      <w:r w:rsidRPr="001E4A02">
        <w:rPr>
          <w:rFonts w:hint="eastAsia"/>
        </w:rPr>
        <w:t>및</w:t>
      </w:r>
      <w:r w:rsidRPr="001E4A02">
        <w:rPr>
          <w:rFonts w:hint="eastAsia"/>
        </w:rPr>
        <w:t xml:space="preserve"> </w:t>
      </w:r>
      <w:proofErr w:type="spellStart"/>
      <w:r w:rsidRPr="001E4A02">
        <w:rPr>
          <w:rFonts w:hint="eastAsia"/>
        </w:rPr>
        <w:t>축약어</w:t>
      </w:r>
      <w:proofErr w:type="spellEnd"/>
    </w:p>
    <w:p w14:paraId="2DE41728" w14:textId="77777777" w:rsidR="00AF66B8" w:rsidRDefault="00AF66B8" w:rsidP="00AF66B8">
      <w:pPr>
        <w:pStyle w:val="af0"/>
        <w:numPr>
          <w:ilvl w:val="0"/>
          <w:numId w:val="24"/>
        </w:numPr>
      </w:pPr>
      <w:r>
        <w:t>API: Application Programming Interface</w:t>
      </w:r>
    </w:p>
    <w:p w14:paraId="2259206A" w14:textId="77777777" w:rsidR="00AF66B8" w:rsidRDefault="00AF66B8" w:rsidP="00AF66B8">
      <w:pPr>
        <w:pStyle w:val="af0"/>
        <w:numPr>
          <w:ilvl w:val="0"/>
          <w:numId w:val="24"/>
        </w:numPr>
      </w:pPr>
      <w:r>
        <w:t>JWT: JSON Web Token</w:t>
      </w:r>
    </w:p>
    <w:p w14:paraId="503D55E7" w14:textId="77777777" w:rsidR="00AF66B8" w:rsidRDefault="00AF66B8" w:rsidP="00AF66B8">
      <w:pPr>
        <w:pStyle w:val="af0"/>
        <w:numPr>
          <w:ilvl w:val="0"/>
          <w:numId w:val="24"/>
        </w:numPr>
      </w:pPr>
      <w:r>
        <w:t>SRS: Software Requirements Specification</w:t>
      </w:r>
    </w:p>
    <w:p w14:paraId="1DA842A0" w14:textId="77777777" w:rsidR="00AF66B8" w:rsidRDefault="00AF66B8" w:rsidP="00AF66B8">
      <w:pPr>
        <w:pStyle w:val="InfoBlue"/>
        <w:ind w:left="0"/>
        <w:rPr>
          <w:lang w:eastAsia="ko-KR"/>
        </w:rPr>
      </w:pPr>
    </w:p>
    <w:p w14:paraId="53369217" w14:textId="0997BFDD" w:rsidR="001E4A02" w:rsidRDefault="001E4A02">
      <w:pPr>
        <w:pStyle w:val="InfoBlue"/>
        <w:rPr>
          <w:rFonts w:ascii="Arial" w:hAnsi="Arial"/>
          <w:b/>
          <w:i w:val="0"/>
          <w:color w:val="auto"/>
          <w:lang w:eastAsia="ko-KR"/>
        </w:rPr>
      </w:pPr>
      <w:r w:rsidRPr="001E4A02">
        <w:rPr>
          <w:rFonts w:ascii="Arial" w:hAnsi="Arial" w:hint="eastAsia"/>
          <w:b/>
          <w:i w:val="0"/>
          <w:color w:val="auto"/>
          <w:lang w:eastAsia="ko-KR"/>
        </w:rPr>
        <w:t>참고문헌</w:t>
      </w:r>
      <w:r w:rsidRPr="001E4A02">
        <w:rPr>
          <w:rFonts w:ascii="Arial" w:hAnsi="Arial"/>
          <w:b/>
          <w:i w:val="0"/>
          <w:color w:val="auto"/>
          <w:lang w:eastAsia="ko-KR"/>
        </w:rPr>
        <w:t xml:space="preserve"> </w:t>
      </w:r>
    </w:p>
    <w:p w14:paraId="4A7FF4E2" w14:textId="69953940" w:rsidR="00AF66B8" w:rsidRPr="00AF66B8" w:rsidRDefault="00AF66B8" w:rsidP="00AF66B8">
      <w:pPr>
        <w:pStyle w:val="a9"/>
        <w:rPr>
          <w:lang w:eastAsia="ko-KR"/>
        </w:rPr>
      </w:pPr>
      <w:r w:rsidRPr="00AF66B8">
        <w:rPr>
          <w:lang w:eastAsia="ko-KR"/>
        </w:rPr>
        <w:t>IEEE Std 830-1998 Software Requirements Specification</w:t>
      </w:r>
    </w:p>
    <w:p w14:paraId="65A1665B" w14:textId="11C84675" w:rsidR="009E0CA4" w:rsidRDefault="001E4A02">
      <w:pPr>
        <w:pStyle w:val="2"/>
      </w:pPr>
      <w:proofErr w:type="spellStart"/>
      <w:r w:rsidRPr="001E4A02">
        <w:rPr>
          <w:rFonts w:hint="eastAsia"/>
        </w:rPr>
        <w:t>개요</w:t>
      </w:r>
      <w:proofErr w:type="spellEnd"/>
    </w:p>
    <w:p w14:paraId="791E906C" w14:textId="61B095CE" w:rsidR="00AF66B8" w:rsidRDefault="00AF66B8" w:rsidP="00AF66B8">
      <w:pPr>
        <w:pStyle w:val="af0"/>
      </w:pPr>
      <w:proofErr w:type="spellStart"/>
      <w:r>
        <w:t>유스케이스</w:t>
      </w:r>
      <w:proofErr w:type="spellEnd"/>
      <w:r>
        <w:t xml:space="preserve"> 기반의 요구사항을 중심으로 구성되어 있으며, 전체 설명 → 구체적 요구사항 → 보충 요구사항 → 부록 순서로 기술되어 있습니다</w:t>
      </w:r>
      <w:r>
        <w:rPr>
          <w:rFonts w:hint="eastAsia"/>
        </w:rPr>
        <w:t>.</w:t>
      </w:r>
    </w:p>
    <w:p w14:paraId="359C80E6" w14:textId="77777777" w:rsidR="002A5E07" w:rsidRDefault="002A5E07" w:rsidP="00AF66B8">
      <w:pPr>
        <w:pStyle w:val="af0"/>
      </w:pPr>
    </w:p>
    <w:p w14:paraId="20EFC12E" w14:textId="77777777" w:rsidR="002A5E07" w:rsidRDefault="002A5E07" w:rsidP="00AF66B8">
      <w:pPr>
        <w:pStyle w:val="af0"/>
      </w:pPr>
    </w:p>
    <w:p w14:paraId="38DF28B1" w14:textId="77777777" w:rsidR="002A5E07" w:rsidRPr="002A5E07" w:rsidRDefault="002A5E07" w:rsidP="00AF66B8">
      <w:pPr>
        <w:pStyle w:val="af0"/>
      </w:pPr>
    </w:p>
    <w:p w14:paraId="70968737" w14:textId="55ACF1A0" w:rsidR="009E0CA4" w:rsidRDefault="001E4A02">
      <w:pPr>
        <w:pStyle w:val="1"/>
        <w:rPr>
          <w:lang w:eastAsia="ko-KR"/>
        </w:rPr>
      </w:pPr>
      <w:r w:rsidRPr="001E4A02">
        <w:rPr>
          <w:rFonts w:hint="eastAsia"/>
          <w:lang w:eastAsia="ko-KR"/>
        </w:rPr>
        <w:lastRenderedPageBreak/>
        <w:t>전체</w:t>
      </w:r>
      <w:r w:rsidRPr="001E4A02">
        <w:rPr>
          <w:rFonts w:hint="eastAsia"/>
          <w:lang w:eastAsia="ko-KR"/>
        </w:rPr>
        <w:t xml:space="preserve"> </w:t>
      </w:r>
      <w:r w:rsidRPr="001E4A02">
        <w:rPr>
          <w:rFonts w:hint="eastAsia"/>
          <w:lang w:eastAsia="ko-KR"/>
        </w:rPr>
        <w:t>설명</w:t>
      </w:r>
    </w:p>
    <w:p w14:paraId="57E63853" w14:textId="34E00488" w:rsidR="009E0CA4" w:rsidRDefault="001E4A02">
      <w:pPr>
        <w:pStyle w:val="2"/>
        <w:rPr>
          <w:lang w:eastAsia="ko-KR"/>
        </w:rPr>
      </w:pPr>
      <w:proofErr w:type="spellStart"/>
      <w:r w:rsidRPr="001E4A02">
        <w:rPr>
          <w:rFonts w:hint="eastAsia"/>
        </w:rPr>
        <w:t>유스케이스</w:t>
      </w:r>
      <w:proofErr w:type="spellEnd"/>
      <w:r w:rsidRPr="001E4A02">
        <w:rPr>
          <w:rFonts w:hint="eastAsia"/>
        </w:rPr>
        <w:t xml:space="preserve"> </w:t>
      </w:r>
      <w:proofErr w:type="spellStart"/>
      <w:r w:rsidRPr="001E4A02">
        <w:rPr>
          <w:rFonts w:hint="eastAsia"/>
        </w:rPr>
        <w:t>모델</w:t>
      </w:r>
      <w:proofErr w:type="spellEnd"/>
      <w:r w:rsidRPr="001E4A02">
        <w:rPr>
          <w:rFonts w:hint="eastAsia"/>
        </w:rPr>
        <w:t xml:space="preserve"> </w:t>
      </w:r>
      <w:proofErr w:type="spellStart"/>
      <w:r w:rsidRPr="001E4A02">
        <w:rPr>
          <w:rFonts w:hint="eastAsia"/>
        </w:rPr>
        <w:t>개요</w:t>
      </w:r>
      <w:proofErr w:type="spellEnd"/>
    </w:p>
    <w:p w14:paraId="148CFEE2" w14:textId="77777777" w:rsidR="002A5E07" w:rsidRDefault="002A5E07" w:rsidP="002A5E07">
      <w:pPr>
        <w:pStyle w:val="af0"/>
        <w:numPr>
          <w:ilvl w:val="0"/>
          <w:numId w:val="25"/>
        </w:numPr>
      </w:pPr>
      <w:r>
        <w:t>사용자 관리: 회원가입, 로그인, 사용자 검색</w:t>
      </w:r>
    </w:p>
    <w:p w14:paraId="001AD3C3" w14:textId="77777777" w:rsidR="002A5E07" w:rsidRDefault="002A5E07" w:rsidP="002A5E07">
      <w:pPr>
        <w:pStyle w:val="af0"/>
        <w:numPr>
          <w:ilvl w:val="0"/>
          <w:numId w:val="25"/>
        </w:numPr>
      </w:pPr>
      <w:r>
        <w:t>친구 기능: 친구 요청, 수락, 목록</w:t>
      </w:r>
    </w:p>
    <w:p w14:paraId="203A8109" w14:textId="77777777" w:rsidR="002A5E07" w:rsidRDefault="002A5E07" w:rsidP="002A5E07">
      <w:pPr>
        <w:pStyle w:val="af0"/>
        <w:numPr>
          <w:ilvl w:val="0"/>
          <w:numId w:val="25"/>
        </w:numPr>
      </w:pPr>
      <w:r>
        <w:t>그룹 기능: 생성, 멤버 추가, 즐겨찾기 장소 등록</w:t>
      </w:r>
    </w:p>
    <w:p w14:paraId="7F74FBA7" w14:textId="77777777" w:rsidR="002A5E07" w:rsidRDefault="002A5E07" w:rsidP="002A5E07">
      <w:pPr>
        <w:pStyle w:val="af0"/>
        <w:numPr>
          <w:ilvl w:val="0"/>
          <w:numId w:val="25"/>
        </w:numPr>
      </w:pPr>
      <w:r>
        <w:t>약속 관리: 약속 생성 및 조회, 도착 로그 기록</w:t>
      </w:r>
    </w:p>
    <w:p w14:paraId="45E72589" w14:textId="77777777" w:rsidR="002A5E07" w:rsidRDefault="002A5E07" w:rsidP="002A5E07">
      <w:pPr>
        <w:pStyle w:val="af0"/>
        <w:numPr>
          <w:ilvl w:val="0"/>
          <w:numId w:val="25"/>
        </w:numPr>
      </w:pPr>
      <w:r>
        <w:t>위치 공유: 실시간 위치 확인</w:t>
      </w:r>
    </w:p>
    <w:p w14:paraId="4F97D9F3" w14:textId="77777777" w:rsidR="002A5E07" w:rsidRDefault="002A5E07" w:rsidP="002A5E07">
      <w:pPr>
        <w:pStyle w:val="af0"/>
        <w:numPr>
          <w:ilvl w:val="0"/>
          <w:numId w:val="25"/>
        </w:numPr>
      </w:pPr>
      <w:r>
        <w:t>벌금 계산: 자동 분배 및 조회</w:t>
      </w:r>
    </w:p>
    <w:p w14:paraId="119AB087" w14:textId="77777777" w:rsidR="002A5E07" w:rsidRDefault="002A5E07" w:rsidP="002A5E07">
      <w:pPr>
        <w:pStyle w:val="af0"/>
        <w:ind w:left="720"/>
      </w:pPr>
    </w:p>
    <w:p w14:paraId="76864820" w14:textId="359B5B8A" w:rsidR="009E0CA4" w:rsidRDefault="008C22BC">
      <w:pPr>
        <w:pStyle w:val="2"/>
      </w:pPr>
      <w:proofErr w:type="spellStart"/>
      <w:r w:rsidRPr="008C22BC">
        <w:rPr>
          <w:rFonts w:hint="eastAsia"/>
        </w:rPr>
        <w:t>가정</w:t>
      </w:r>
      <w:proofErr w:type="spellEnd"/>
      <w:r w:rsidRPr="008C22BC">
        <w:rPr>
          <w:rFonts w:hint="eastAsia"/>
        </w:rPr>
        <w:t xml:space="preserve"> </w:t>
      </w:r>
      <w:r w:rsidRPr="008C22BC">
        <w:rPr>
          <w:rFonts w:hint="eastAsia"/>
        </w:rPr>
        <w:t>및</w:t>
      </w:r>
      <w:r w:rsidRPr="008C22BC">
        <w:rPr>
          <w:rFonts w:hint="eastAsia"/>
        </w:rPr>
        <w:t xml:space="preserve"> </w:t>
      </w:r>
      <w:proofErr w:type="spellStart"/>
      <w:r w:rsidRPr="008C22BC">
        <w:rPr>
          <w:rFonts w:hint="eastAsia"/>
        </w:rPr>
        <w:t>의존성</w:t>
      </w:r>
      <w:proofErr w:type="spellEnd"/>
    </w:p>
    <w:p w14:paraId="4DF8A6E2" w14:textId="77777777" w:rsidR="002A5E07" w:rsidRDefault="002A5E07" w:rsidP="002A5E07">
      <w:pPr>
        <w:pStyle w:val="af0"/>
        <w:numPr>
          <w:ilvl w:val="0"/>
          <w:numId w:val="26"/>
        </w:numPr>
      </w:pPr>
      <w:r>
        <w:t>모든 API는 JWT 인증이 필요함</w:t>
      </w:r>
    </w:p>
    <w:p w14:paraId="572702F1" w14:textId="77777777" w:rsidR="002A5E07" w:rsidRDefault="002A5E07" w:rsidP="002A5E07">
      <w:pPr>
        <w:pStyle w:val="af0"/>
        <w:numPr>
          <w:ilvl w:val="0"/>
          <w:numId w:val="26"/>
        </w:numPr>
      </w:pPr>
      <w:r>
        <w:t xml:space="preserve">클라이언트는 React, </w:t>
      </w:r>
      <w:proofErr w:type="spellStart"/>
      <w:r>
        <w:t>백엔드는</w:t>
      </w:r>
      <w:proofErr w:type="spellEnd"/>
      <w:r>
        <w:t xml:space="preserve"> Spring Boot 기반</w:t>
      </w:r>
    </w:p>
    <w:p w14:paraId="0EA8C566" w14:textId="5C1191A6" w:rsidR="002A5E07" w:rsidRDefault="002A5E07" w:rsidP="002A5E07">
      <w:pPr>
        <w:pStyle w:val="af0"/>
        <w:numPr>
          <w:ilvl w:val="0"/>
          <w:numId w:val="26"/>
        </w:numPr>
      </w:pPr>
      <w:r>
        <w:t>PostgreSQL 데이터베이스 사용</w:t>
      </w:r>
    </w:p>
    <w:p w14:paraId="03C1B687" w14:textId="77777777" w:rsidR="002A5E07" w:rsidRDefault="002A5E07" w:rsidP="002A5E07">
      <w:pPr>
        <w:pStyle w:val="af0"/>
        <w:ind w:left="720"/>
      </w:pPr>
    </w:p>
    <w:p w14:paraId="542B8A17" w14:textId="77777777" w:rsidR="006068E7" w:rsidRDefault="006068E7" w:rsidP="002A5E07">
      <w:pPr>
        <w:pStyle w:val="af0"/>
        <w:ind w:left="720"/>
      </w:pPr>
    </w:p>
    <w:p w14:paraId="1010BB08" w14:textId="77777777" w:rsidR="006068E7" w:rsidRDefault="006068E7" w:rsidP="002A5E07">
      <w:pPr>
        <w:pStyle w:val="af0"/>
        <w:ind w:left="720"/>
      </w:pPr>
    </w:p>
    <w:p w14:paraId="7DF925B0" w14:textId="77777777" w:rsidR="006068E7" w:rsidRDefault="006068E7" w:rsidP="002A5E07">
      <w:pPr>
        <w:pStyle w:val="af0"/>
        <w:ind w:left="720"/>
      </w:pPr>
    </w:p>
    <w:p w14:paraId="45FF1345" w14:textId="77777777" w:rsidR="006068E7" w:rsidRDefault="006068E7" w:rsidP="002A5E07">
      <w:pPr>
        <w:pStyle w:val="af0"/>
        <w:ind w:left="720"/>
      </w:pPr>
    </w:p>
    <w:p w14:paraId="5972F526" w14:textId="77777777" w:rsidR="006068E7" w:rsidRDefault="006068E7" w:rsidP="002A5E07">
      <w:pPr>
        <w:pStyle w:val="af0"/>
        <w:ind w:left="720"/>
      </w:pPr>
    </w:p>
    <w:p w14:paraId="16094EBB" w14:textId="77777777" w:rsidR="006068E7" w:rsidRDefault="006068E7" w:rsidP="002A5E07">
      <w:pPr>
        <w:pStyle w:val="af0"/>
        <w:ind w:left="720"/>
      </w:pPr>
    </w:p>
    <w:p w14:paraId="61A9A7AB" w14:textId="77777777" w:rsidR="006068E7" w:rsidRDefault="006068E7" w:rsidP="002A5E07">
      <w:pPr>
        <w:pStyle w:val="af0"/>
        <w:ind w:left="720"/>
      </w:pPr>
    </w:p>
    <w:p w14:paraId="398ED5C7" w14:textId="77777777" w:rsidR="006068E7" w:rsidRDefault="006068E7" w:rsidP="002A5E07">
      <w:pPr>
        <w:pStyle w:val="af0"/>
        <w:ind w:left="720"/>
      </w:pPr>
    </w:p>
    <w:p w14:paraId="5AFFCB5F" w14:textId="77777777" w:rsidR="006068E7" w:rsidRDefault="006068E7" w:rsidP="002A5E07">
      <w:pPr>
        <w:pStyle w:val="af0"/>
        <w:ind w:left="720"/>
      </w:pPr>
    </w:p>
    <w:p w14:paraId="3CD04E00" w14:textId="77777777" w:rsidR="006068E7" w:rsidRDefault="006068E7" w:rsidP="002A5E07">
      <w:pPr>
        <w:pStyle w:val="af0"/>
        <w:ind w:left="720"/>
      </w:pPr>
    </w:p>
    <w:p w14:paraId="7D259750" w14:textId="1CC43470" w:rsidR="009E0CA4" w:rsidRDefault="008C22BC">
      <w:pPr>
        <w:pStyle w:val="1"/>
        <w:rPr>
          <w:lang w:eastAsia="ko-KR"/>
        </w:rPr>
      </w:pPr>
      <w:r w:rsidRPr="008C22BC">
        <w:rPr>
          <w:rFonts w:hint="eastAsia"/>
          <w:lang w:eastAsia="ko-KR"/>
        </w:rPr>
        <w:lastRenderedPageBreak/>
        <w:t>구체적인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요구사항</w:t>
      </w:r>
      <w:r w:rsidR="009E0CA4">
        <w:rPr>
          <w:lang w:eastAsia="ko-KR"/>
        </w:rPr>
        <w:t xml:space="preserve"> </w:t>
      </w:r>
    </w:p>
    <w:p w14:paraId="51EBBABA" w14:textId="091DB8BF" w:rsidR="009E0CA4" w:rsidRDefault="00A66211">
      <w:pPr>
        <w:pStyle w:val="2"/>
        <w:rPr>
          <w:lang w:eastAsia="ko-KR"/>
        </w:rPr>
      </w:pPr>
      <w:r>
        <w:rPr>
          <w:rFonts w:hint="eastAsia"/>
          <w:lang w:eastAsia="ko-KR"/>
        </w:rPr>
        <w:t xml:space="preserve">Api </w:t>
      </w:r>
      <w:r>
        <w:rPr>
          <w:rFonts w:hint="eastAsia"/>
          <w:lang w:eastAsia="ko-KR"/>
        </w:rPr>
        <w:t>목록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기능별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>)</w:t>
      </w:r>
    </w:p>
    <w:p w14:paraId="13C38AAD" w14:textId="0733B1DD" w:rsidR="006068E7" w:rsidRPr="006068E7" w:rsidRDefault="006068E7" w:rsidP="006068E7">
      <w:pPr>
        <w:pStyle w:val="af3"/>
        <w:numPr>
          <w:ilvl w:val="0"/>
          <w:numId w:val="2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</w:p>
    <w:tbl>
      <w:tblPr>
        <w:tblStyle w:val="af1"/>
        <w:tblW w:w="9608" w:type="dxa"/>
        <w:tblLook w:val="04A0" w:firstRow="1" w:lastRow="0" w:firstColumn="1" w:lastColumn="0" w:noHBand="0" w:noVBand="1"/>
      </w:tblPr>
      <w:tblGrid>
        <w:gridCol w:w="2362"/>
        <w:gridCol w:w="2357"/>
        <w:gridCol w:w="2506"/>
        <w:gridCol w:w="2383"/>
      </w:tblGrid>
      <w:tr w:rsidR="006068E7" w14:paraId="6DD6F7E0" w14:textId="77777777" w:rsidTr="00E120C7">
        <w:trPr>
          <w:trHeight w:val="412"/>
        </w:trPr>
        <w:tc>
          <w:tcPr>
            <w:tcW w:w="2362" w:type="dxa"/>
          </w:tcPr>
          <w:p w14:paraId="410DDBE7" w14:textId="4CFA3B4A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기능</w:t>
            </w:r>
          </w:p>
        </w:tc>
        <w:tc>
          <w:tcPr>
            <w:tcW w:w="2357" w:type="dxa"/>
          </w:tcPr>
          <w:p w14:paraId="4BB9F8E5" w14:textId="3411C2D6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메서드</w:t>
            </w:r>
          </w:p>
        </w:tc>
        <w:tc>
          <w:tcPr>
            <w:tcW w:w="2506" w:type="dxa"/>
          </w:tcPr>
          <w:p w14:paraId="388E4A13" w14:textId="69967F06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경로</w:t>
            </w:r>
          </w:p>
        </w:tc>
        <w:tc>
          <w:tcPr>
            <w:tcW w:w="2383" w:type="dxa"/>
          </w:tcPr>
          <w:p w14:paraId="45BC8F6C" w14:textId="04B46781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6068E7" w14:paraId="34EBAE22" w14:textId="77777777" w:rsidTr="00E120C7">
        <w:trPr>
          <w:trHeight w:val="412"/>
        </w:trPr>
        <w:tc>
          <w:tcPr>
            <w:tcW w:w="2362" w:type="dxa"/>
          </w:tcPr>
          <w:p w14:paraId="6AF03DD0" w14:textId="61F7A2A4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회원가입</w:t>
            </w:r>
          </w:p>
        </w:tc>
        <w:tc>
          <w:tcPr>
            <w:tcW w:w="2357" w:type="dxa"/>
          </w:tcPr>
          <w:p w14:paraId="1D805511" w14:textId="06347B0C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POST</w:t>
            </w:r>
          </w:p>
        </w:tc>
        <w:tc>
          <w:tcPr>
            <w:tcW w:w="2506" w:type="dxa"/>
          </w:tcPr>
          <w:p w14:paraId="5F4C346E" w14:textId="4014F559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proofErr w:type="spellStart"/>
            <w:r>
              <w:rPr>
                <w:rFonts w:hint="eastAsia"/>
                <w:lang w:eastAsia="ko-KR"/>
              </w:rPr>
              <w:t>api</w:t>
            </w:r>
            <w:proofErr w:type="spellEnd"/>
            <w:r>
              <w:rPr>
                <w:rFonts w:hint="eastAsia"/>
                <w:lang w:eastAsia="ko-KR"/>
              </w:rPr>
              <w:t>/auth/signup</w:t>
            </w:r>
          </w:p>
        </w:tc>
        <w:tc>
          <w:tcPr>
            <w:tcW w:w="2383" w:type="dxa"/>
          </w:tcPr>
          <w:p w14:paraId="09845634" w14:textId="1EF93B2D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</w:tr>
      <w:tr w:rsidR="006068E7" w14:paraId="23F2778C" w14:textId="77777777" w:rsidTr="00E120C7">
        <w:trPr>
          <w:trHeight w:val="412"/>
        </w:trPr>
        <w:tc>
          <w:tcPr>
            <w:tcW w:w="2362" w:type="dxa"/>
          </w:tcPr>
          <w:p w14:paraId="50840C64" w14:textId="47B673E1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로그인</w:t>
            </w:r>
          </w:p>
        </w:tc>
        <w:tc>
          <w:tcPr>
            <w:tcW w:w="2357" w:type="dxa"/>
          </w:tcPr>
          <w:p w14:paraId="74DC4173" w14:textId="1F2E3518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POST</w:t>
            </w:r>
          </w:p>
        </w:tc>
        <w:tc>
          <w:tcPr>
            <w:tcW w:w="2506" w:type="dxa"/>
          </w:tcPr>
          <w:p w14:paraId="40C7D2E9" w14:textId="0D92C793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proofErr w:type="spellStart"/>
            <w:r>
              <w:rPr>
                <w:rFonts w:hint="eastAsia"/>
                <w:lang w:eastAsia="ko-KR"/>
              </w:rPr>
              <w:t>api</w:t>
            </w:r>
            <w:proofErr w:type="spellEnd"/>
            <w:r>
              <w:rPr>
                <w:rFonts w:hint="eastAsia"/>
                <w:lang w:eastAsia="ko-KR"/>
              </w:rPr>
              <w:t>/auth/login</w:t>
            </w:r>
          </w:p>
        </w:tc>
        <w:tc>
          <w:tcPr>
            <w:tcW w:w="2383" w:type="dxa"/>
          </w:tcPr>
          <w:p w14:paraId="4CF3117B" w14:textId="60F74054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JWT </w:t>
            </w:r>
            <w:r>
              <w:rPr>
                <w:rFonts w:hint="eastAsia"/>
                <w:lang w:eastAsia="ko-KR"/>
              </w:rPr>
              <w:t>토큰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발급</w:t>
            </w:r>
          </w:p>
        </w:tc>
      </w:tr>
      <w:tr w:rsidR="006068E7" w14:paraId="3D01187B" w14:textId="77777777" w:rsidTr="00E120C7">
        <w:trPr>
          <w:trHeight w:val="412"/>
        </w:trPr>
        <w:tc>
          <w:tcPr>
            <w:tcW w:w="2362" w:type="dxa"/>
          </w:tcPr>
          <w:p w14:paraId="27E103DD" w14:textId="3E9B6392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2357" w:type="dxa"/>
          </w:tcPr>
          <w:p w14:paraId="7E5DEC21" w14:textId="4ABE5916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GET</w:t>
            </w:r>
          </w:p>
        </w:tc>
        <w:tc>
          <w:tcPr>
            <w:tcW w:w="2506" w:type="dxa"/>
          </w:tcPr>
          <w:p w14:paraId="7438ACB0" w14:textId="29F5116B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proofErr w:type="spellStart"/>
            <w:r>
              <w:rPr>
                <w:rFonts w:hint="eastAsia"/>
                <w:lang w:eastAsia="ko-KR"/>
              </w:rPr>
              <w:t>api</w:t>
            </w:r>
            <w:proofErr w:type="spellEnd"/>
            <w:r>
              <w:rPr>
                <w:rFonts w:hint="eastAsia"/>
                <w:lang w:eastAsia="ko-KR"/>
              </w:rPr>
              <w:t>/users/me</w:t>
            </w:r>
          </w:p>
        </w:tc>
        <w:tc>
          <w:tcPr>
            <w:tcW w:w="2383" w:type="dxa"/>
          </w:tcPr>
          <w:p w14:paraId="3D45E222" w14:textId="3F12BA97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</w:tbl>
    <w:p w14:paraId="67A284C6" w14:textId="77777777" w:rsidR="006068E7" w:rsidRDefault="006068E7" w:rsidP="006068E7">
      <w:pPr>
        <w:ind w:left="720"/>
        <w:rPr>
          <w:lang w:eastAsia="ko-KR"/>
        </w:rPr>
      </w:pPr>
    </w:p>
    <w:p w14:paraId="50C46FD6" w14:textId="65606606" w:rsidR="00556C25" w:rsidRDefault="00556C25" w:rsidP="00556C25">
      <w:pPr>
        <w:pStyle w:val="af3"/>
        <w:numPr>
          <w:ilvl w:val="0"/>
          <w:numId w:val="2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친구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친구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</w:p>
    <w:tbl>
      <w:tblPr>
        <w:tblStyle w:val="af1"/>
        <w:tblW w:w="9608" w:type="dxa"/>
        <w:tblLook w:val="04A0" w:firstRow="1" w:lastRow="0" w:firstColumn="1" w:lastColumn="0" w:noHBand="0" w:noVBand="1"/>
      </w:tblPr>
      <w:tblGrid>
        <w:gridCol w:w="2319"/>
        <w:gridCol w:w="2319"/>
        <w:gridCol w:w="2649"/>
        <w:gridCol w:w="2321"/>
      </w:tblGrid>
      <w:tr w:rsidR="006068E7" w14:paraId="68A081DE" w14:textId="77777777" w:rsidTr="00DA50DB">
        <w:trPr>
          <w:trHeight w:val="412"/>
        </w:trPr>
        <w:tc>
          <w:tcPr>
            <w:tcW w:w="2401" w:type="dxa"/>
          </w:tcPr>
          <w:p w14:paraId="39336B21" w14:textId="1F155233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기능</w:t>
            </w:r>
          </w:p>
        </w:tc>
        <w:tc>
          <w:tcPr>
            <w:tcW w:w="2401" w:type="dxa"/>
          </w:tcPr>
          <w:p w14:paraId="04A1933B" w14:textId="0FFF3530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메서드</w:t>
            </w:r>
          </w:p>
        </w:tc>
        <w:tc>
          <w:tcPr>
            <w:tcW w:w="2403" w:type="dxa"/>
          </w:tcPr>
          <w:p w14:paraId="4599E16D" w14:textId="4CA830ED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경로</w:t>
            </w:r>
          </w:p>
        </w:tc>
        <w:tc>
          <w:tcPr>
            <w:tcW w:w="2403" w:type="dxa"/>
          </w:tcPr>
          <w:p w14:paraId="3B69E5C5" w14:textId="6B69E0AB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6068E7" w14:paraId="4385BB54" w14:textId="77777777" w:rsidTr="00DA50DB">
        <w:trPr>
          <w:trHeight w:val="412"/>
        </w:trPr>
        <w:tc>
          <w:tcPr>
            <w:tcW w:w="2401" w:type="dxa"/>
          </w:tcPr>
          <w:p w14:paraId="70A3108A" w14:textId="5C9EC34D" w:rsidR="006068E7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친구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보내기</w:t>
            </w:r>
          </w:p>
        </w:tc>
        <w:tc>
          <w:tcPr>
            <w:tcW w:w="2401" w:type="dxa"/>
          </w:tcPr>
          <w:p w14:paraId="3ABE77BE" w14:textId="19BF5AA5" w:rsidR="006068E7" w:rsidRDefault="00556C25" w:rsidP="00DA50DB">
            <w:pPr>
              <w:rPr>
                <w:lang w:eastAsia="ko-KR"/>
              </w:rPr>
            </w:pPr>
            <w:r>
              <w:rPr>
                <w:lang w:eastAsia="ko-KR"/>
              </w:rPr>
              <w:t>P</w:t>
            </w:r>
            <w:r>
              <w:rPr>
                <w:rFonts w:hint="eastAsia"/>
                <w:lang w:eastAsia="ko-KR"/>
              </w:rPr>
              <w:t>OST</w:t>
            </w:r>
          </w:p>
        </w:tc>
        <w:tc>
          <w:tcPr>
            <w:tcW w:w="2403" w:type="dxa"/>
          </w:tcPr>
          <w:p w14:paraId="3804865F" w14:textId="4926000C" w:rsidR="006068E7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proofErr w:type="spellStart"/>
            <w:r>
              <w:rPr>
                <w:rFonts w:hint="eastAsia"/>
                <w:lang w:eastAsia="ko-KR"/>
              </w:rPr>
              <w:t>api</w:t>
            </w:r>
            <w:proofErr w:type="spellEnd"/>
            <w:r>
              <w:rPr>
                <w:rFonts w:hint="eastAsia"/>
                <w:lang w:eastAsia="ko-KR"/>
              </w:rPr>
              <w:t>/friends/request</w:t>
            </w:r>
          </w:p>
        </w:tc>
        <w:tc>
          <w:tcPr>
            <w:tcW w:w="2403" w:type="dxa"/>
          </w:tcPr>
          <w:p w14:paraId="20A3B5E4" w14:textId="778DAC79" w:rsidR="006068E7" w:rsidRDefault="0031082F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친구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</w:t>
            </w:r>
          </w:p>
        </w:tc>
      </w:tr>
      <w:tr w:rsidR="006068E7" w14:paraId="49C0C0FC" w14:textId="77777777" w:rsidTr="00DA50DB">
        <w:trPr>
          <w:trHeight w:val="412"/>
        </w:trPr>
        <w:tc>
          <w:tcPr>
            <w:tcW w:w="2401" w:type="dxa"/>
          </w:tcPr>
          <w:p w14:paraId="7C7054A3" w14:textId="42D2A05C" w:rsidR="006068E7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친구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수락</w:t>
            </w:r>
          </w:p>
        </w:tc>
        <w:tc>
          <w:tcPr>
            <w:tcW w:w="2401" w:type="dxa"/>
          </w:tcPr>
          <w:p w14:paraId="7C6BEA38" w14:textId="42B69C37" w:rsidR="006068E7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POST</w:t>
            </w:r>
          </w:p>
        </w:tc>
        <w:tc>
          <w:tcPr>
            <w:tcW w:w="2403" w:type="dxa"/>
          </w:tcPr>
          <w:p w14:paraId="53057408" w14:textId="4B138EA7" w:rsidR="006068E7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proofErr w:type="spellStart"/>
            <w:r>
              <w:rPr>
                <w:rFonts w:hint="eastAsia"/>
                <w:lang w:eastAsia="ko-KR"/>
              </w:rPr>
              <w:t>api</w:t>
            </w:r>
            <w:proofErr w:type="spellEnd"/>
            <w:r>
              <w:rPr>
                <w:rFonts w:hint="eastAsia"/>
                <w:lang w:eastAsia="ko-KR"/>
              </w:rPr>
              <w:t>/friends/accept</w:t>
            </w:r>
          </w:p>
        </w:tc>
        <w:tc>
          <w:tcPr>
            <w:tcW w:w="2403" w:type="dxa"/>
          </w:tcPr>
          <w:p w14:paraId="13414355" w14:textId="48C7C652" w:rsidR="006068E7" w:rsidRDefault="0031082F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수락</w:t>
            </w:r>
          </w:p>
        </w:tc>
      </w:tr>
      <w:tr w:rsidR="006068E7" w14:paraId="4B939980" w14:textId="77777777" w:rsidTr="00DA50DB">
        <w:trPr>
          <w:trHeight w:val="412"/>
        </w:trPr>
        <w:tc>
          <w:tcPr>
            <w:tcW w:w="2401" w:type="dxa"/>
          </w:tcPr>
          <w:p w14:paraId="02B86ABA" w14:textId="1F48709C" w:rsidR="006068E7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친구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2401" w:type="dxa"/>
          </w:tcPr>
          <w:p w14:paraId="77E3199D" w14:textId="71A02970" w:rsidR="006068E7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GET</w:t>
            </w:r>
          </w:p>
        </w:tc>
        <w:tc>
          <w:tcPr>
            <w:tcW w:w="2403" w:type="dxa"/>
          </w:tcPr>
          <w:p w14:paraId="5E5A9725" w14:textId="160D6C79" w:rsidR="006068E7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proofErr w:type="spellStart"/>
            <w:r>
              <w:rPr>
                <w:rFonts w:hint="eastAsia"/>
                <w:lang w:eastAsia="ko-KR"/>
              </w:rPr>
              <w:t>api</w:t>
            </w:r>
            <w:proofErr w:type="spellEnd"/>
            <w:r>
              <w:rPr>
                <w:rFonts w:hint="eastAsia"/>
                <w:lang w:eastAsia="ko-KR"/>
              </w:rPr>
              <w:t>/friends</w:t>
            </w:r>
          </w:p>
        </w:tc>
        <w:tc>
          <w:tcPr>
            <w:tcW w:w="2403" w:type="dxa"/>
          </w:tcPr>
          <w:p w14:paraId="546541A1" w14:textId="08DD6ACF" w:rsidR="006068E7" w:rsidRDefault="0031082F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나의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친구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</w:t>
            </w:r>
          </w:p>
        </w:tc>
      </w:tr>
      <w:tr w:rsidR="006068E7" w14:paraId="775B25D6" w14:textId="77777777" w:rsidTr="00DA50DB">
        <w:trPr>
          <w:trHeight w:val="412"/>
        </w:trPr>
        <w:tc>
          <w:tcPr>
            <w:tcW w:w="2401" w:type="dxa"/>
          </w:tcPr>
          <w:p w14:paraId="78749F6F" w14:textId="24297B02" w:rsidR="006068E7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그룹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  <w:tc>
          <w:tcPr>
            <w:tcW w:w="2401" w:type="dxa"/>
          </w:tcPr>
          <w:p w14:paraId="2D1560A8" w14:textId="6D99E40F" w:rsidR="006068E7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POST</w:t>
            </w:r>
          </w:p>
        </w:tc>
        <w:tc>
          <w:tcPr>
            <w:tcW w:w="2403" w:type="dxa"/>
          </w:tcPr>
          <w:p w14:paraId="2829E646" w14:textId="5DAD5046" w:rsidR="006068E7" w:rsidRDefault="001957FB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proofErr w:type="spellStart"/>
            <w:r>
              <w:rPr>
                <w:rFonts w:hint="eastAsia"/>
                <w:lang w:eastAsia="ko-KR"/>
              </w:rPr>
              <w:t>api</w:t>
            </w:r>
            <w:proofErr w:type="spellEnd"/>
            <w:r>
              <w:rPr>
                <w:rFonts w:hint="eastAsia"/>
                <w:lang w:eastAsia="ko-KR"/>
              </w:rPr>
              <w:t>/groups</w:t>
            </w:r>
          </w:p>
        </w:tc>
        <w:tc>
          <w:tcPr>
            <w:tcW w:w="2403" w:type="dxa"/>
          </w:tcPr>
          <w:p w14:paraId="6A73CBB7" w14:textId="12D1999C" w:rsidR="006068E7" w:rsidRDefault="0031082F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친구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</w:tr>
      <w:tr w:rsidR="00556C25" w14:paraId="4F2589C0" w14:textId="77777777" w:rsidTr="00DA50DB">
        <w:trPr>
          <w:trHeight w:val="412"/>
        </w:trPr>
        <w:tc>
          <w:tcPr>
            <w:tcW w:w="2401" w:type="dxa"/>
          </w:tcPr>
          <w:p w14:paraId="1525690B" w14:textId="567C0C6B" w:rsidR="00556C25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그룹에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친구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</w:p>
        </w:tc>
        <w:tc>
          <w:tcPr>
            <w:tcW w:w="2401" w:type="dxa"/>
          </w:tcPr>
          <w:p w14:paraId="573B8391" w14:textId="423221A0" w:rsidR="00556C25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POST</w:t>
            </w:r>
          </w:p>
        </w:tc>
        <w:tc>
          <w:tcPr>
            <w:tcW w:w="2403" w:type="dxa"/>
          </w:tcPr>
          <w:p w14:paraId="213330D6" w14:textId="4DF19970" w:rsidR="00556C25" w:rsidRDefault="001957FB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proofErr w:type="spellStart"/>
            <w:proofErr w:type="gramStart"/>
            <w:r>
              <w:rPr>
                <w:rFonts w:hint="eastAsia"/>
                <w:lang w:eastAsia="ko-KR"/>
              </w:rPr>
              <w:t>api</w:t>
            </w:r>
            <w:proofErr w:type="spellEnd"/>
            <w:proofErr w:type="gramEnd"/>
            <w:r>
              <w:rPr>
                <w:rFonts w:hint="eastAsia"/>
                <w:lang w:eastAsia="ko-KR"/>
              </w:rPr>
              <w:t>/groups</w:t>
            </w:r>
            <w:proofErr w:type="gramStart"/>
            <w:r>
              <w:rPr>
                <w:rFonts w:hint="eastAsia"/>
                <w:lang w:eastAsia="ko-KR"/>
              </w:rPr>
              <w:t>/:</w:t>
            </w:r>
            <w:proofErr w:type="spellStart"/>
            <w:r>
              <w:rPr>
                <w:rFonts w:hint="eastAsia"/>
                <w:lang w:eastAsia="ko-KR"/>
              </w:rPr>
              <w:t>groupId</w:t>
            </w:r>
            <w:proofErr w:type="spellEnd"/>
            <w:proofErr w:type="gramEnd"/>
            <w:r>
              <w:rPr>
                <w:rFonts w:hint="eastAsia"/>
                <w:lang w:eastAsia="ko-KR"/>
              </w:rPr>
              <w:t>/members</w:t>
            </w:r>
          </w:p>
        </w:tc>
        <w:tc>
          <w:tcPr>
            <w:tcW w:w="2403" w:type="dxa"/>
          </w:tcPr>
          <w:p w14:paraId="43E54F71" w14:textId="777E7A90" w:rsidR="00556C25" w:rsidRDefault="0031082F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그룹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멤버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</w:p>
        </w:tc>
      </w:tr>
      <w:tr w:rsidR="00556C25" w14:paraId="685A315B" w14:textId="77777777" w:rsidTr="00DA50DB">
        <w:trPr>
          <w:trHeight w:val="412"/>
        </w:trPr>
        <w:tc>
          <w:tcPr>
            <w:tcW w:w="2401" w:type="dxa"/>
          </w:tcPr>
          <w:p w14:paraId="7176448E" w14:textId="7DA4C871" w:rsidR="00556C25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그룹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2401" w:type="dxa"/>
          </w:tcPr>
          <w:p w14:paraId="6130DE91" w14:textId="3EB7DEFD" w:rsidR="00556C25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GET</w:t>
            </w:r>
          </w:p>
        </w:tc>
        <w:tc>
          <w:tcPr>
            <w:tcW w:w="2403" w:type="dxa"/>
          </w:tcPr>
          <w:p w14:paraId="2AD73891" w14:textId="08CEEDAF" w:rsidR="00556C25" w:rsidRDefault="001957FB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proofErr w:type="spellStart"/>
            <w:r>
              <w:rPr>
                <w:rFonts w:hint="eastAsia"/>
                <w:lang w:eastAsia="ko-KR"/>
              </w:rPr>
              <w:t>api</w:t>
            </w:r>
            <w:proofErr w:type="spellEnd"/>
            <w:r>
              <w:rPr>
                <w:rFonts w:hint="eastAsia"/>
                <w:lang w:eastAsia="ko-KR"/>
              </w:rPr>
              <w:t>/groups</w:t>
            </w:r>
          </w:p>
        </w:tc>
        <w:tc>
          <w:tcPr>
            <w:tcW w:w="2403" w:type="dxa"/>
          </w:tcPr>
          <w:p w14:paraId="1DA1EEFD" w14:textId="66B8279D" w:rsidR="00556C25" w:rsidRDefault="0031082F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그룹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  <w:tr w:rsidR="00556C25" w14:paraId="0F8D122F" w14:textId="77777777" w:rsidTr="00DA50DB">
        <w:trPr>
          <w:trHeight w:val="412"/>
        </w:trPr>
        <w:tc>
          <w:tcPr>
            <w:tcW w:w="2401" w:type="dxa"/>
          </w:tcPr>
          <w:p w14:paraId="0F0F263D" w14:textId="09359605" w:rsidR="00556C25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그룹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2401" w:type="dxa"/>
          </w:tcPr>
          <w:p w14:paraId="533A9AB2" w14:textId="5C62216F" w:rsidR="00556C25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GET</w:t>
            </w:r>
          </w:p>
        </w:tc>
        <w:tc>
          <w:tcPr>
            <w:tcW w:w="2403" w:type="dxa"/>
          </w:tcPr>
          <w:p w14:paraId="0A4D82C6" w14:textId="45B3F7B5" w:rsidR="00556C25" w:rsidRDefault="001957FB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proofErr w:type="spellStart"/>
            <w:proofErr w:type="gramStart"/>
            <w:r>
              <w:rPr>
                <w:rFonts w:hint="eastAsia"/>
                <w:lang w:eastAsia="ko-KR"/>
              </w:rPr>
              <w:t>api</w:t>
            </w:r>
            <w:proofErr w:type="spellEnd"/>
            <w:proofErr w:type="gramEnd"/>
            <w:r>
              <w:rPr>
                <w:rFonts w:hint="eastAsia"/>
                <w:lang w:eastAsia="ko-KR"/>
              </w:rPr>
              <w:t>/groups</w:t>
            </w:r>
            <w:proofErr w:type="gramStart"/>
            <w:r>
              <w:rPr>
                <w:rFonts w:hint="eastAsia"/>
                <w:lang w:eastAsia="ko-KR"/>
              </w:rPr>
              <w:t>/:</w:t>
            </w:r>
            <w:proofErr w:type="spellStart"/>
            <w:r>
              <w:rPr>
                <w:rFonts w:hint="eastAsia"/>
                <w:lang w:eastAsia="ko-KR"/>
              </w:rPr>
              <w:t>groupId</w:t>
            </w:r>
            <w:proofErr w:type="spellEnd"/>
            <w:proofErr w:type="gramEnd"/>
          </w:p>
        </w:tc>
        <w:tc>
          <w:tcPr>
            <w:tcW w:w="2403" w:type="dxa"/>
          </w:tcPr>
          <w:p w14:paraId="5A9E8CD1" w14:textId="3C141171" w:rsidR="00556C25" w:rsidRDefault="0031082F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그룹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멤버</w:t>
            </w:r>
          </w:p>
        </w:tc>
      </w:tr>
    </w:tbl>
    <w:p w14:paraId="0AA00D85" w14:textId="77777777" w:rsidR="006068E7" w:rsidRDefault="006068E7" w:rsidP="006068E7">
      <w:pPr>
        <w:ind w:left="720"/>
        <w:rPr>
          <w:lang w:eastAsia="ko-KR"/>
        </w:rPr>
      </w:pPr>
    </w:p>
    <w:p w14:paraId="59EC48BB" w14:textId="52789C22" w:rsidR="006C5CF0" w:rsidRDefault="006C5CF0" w:rsidP="006C5CF0">
      <w:pPr>
        <w:pStyle w:val="af3"/>
        <w:numPr>
          <w:ilvl w:val="0"/>
          <w:numId w:val="2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장소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즐겨찾기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</w:p>
    <w:tbl>
      <w:tblPr>
        <w:tblStyle w:val="af1"/>
        <w:tblW w:w="9608" w:type="dxa"/>
        <w:tblLook w:val="04A0" w:firstRow="1" w:lastRow="0" w:firstColumn="1" w:lastColumn="0" w:noHBand="0" w:noVBand="1"/>
      </w:tblPr>
      <w:tblGrid>
        <w:gridCol w:w="2213"/>
        <w:gridCol w:w="2186"/>
        <w:gridCol w:w="2994"/>
        <w:gridCol w:w="2215"/>
      </w:tblGrid>
      <w:tr w:rsidR="003C2330" w14:paraId="1DCDE7AC" w14:textId="77777777" w:rsidTr="00E120C7">
        <w:trPr>
          <w:trHeight w:val="412"/>
        </w:trPr>
        <w:tc>
          <w:tcPr>
            <w:tcW w:w="2213" w:type="dxa"/>
          </w:tcPr>
          <w:p w14:paraId="2F34CB94" w14:textId="106ECB4D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기능</w:t>
            </w:r>
          </w:p>
        </w:tc>
        <w:tc>
          <w:tcPr>
            <w:tcW w:w="2186" w:type="dxa"/>
          </w:tcPr>
          <w:p w14:paraId="1772C7BB" w14:textId="057A00E0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메서드</w:t>
            </w:r>
          </w:p>
        </w:tc>
        <w:tc>
          <w:tcPr>
            <w:tcW w:w="2994" w:type="dxa"/>
          </w:tcPr>
          <w:p w14:paraId="2965180B" w14:textId="348031D2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경로</w:t>
            </w:r>
          </w:p>
        </w:tc>
        <w:tc>
          <w:tcPr>
            <w:tcW w:w="2215" w:type="dxa"/>
          </w:tcPr>
          <w:p w14:paraId="26581FEF" w14:textId="350411B8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3C2330" w14:paraId="23BA2F2F" w14:textId="77777777" w:rsidTr="00E120C7">
        <w:trPr>
          <w:trHeight w:val="412"/>
        </w:trPr>
        <w:tc>
          <w:tcPr>
            <w:tcW w:w="2213" w:type="dxa"/>
          </w:tcPr>
          <w:p w14:paraId="00B0BE28" w14:textId="765A9E56" w:rsidR="006068E7" w:rsidRDefault="006C5CF0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약속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  <w:tc>
          <w:tcPr>
            <w:tcW w:w="2186" w:type="dxa"/>
          </w:tcPr>
          <w:p w14:paraId="177BABF2" w14:textId="3339EDAE" w:rsidR="006068E7" w:rsidRDefault="003C2330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POST</w:t>
            </w:r>
          </w:p>
        </w:tc>
        <w:tc>
          <w:tcPr>
            <w:tcW w:w="2994" w:type="dxa"/>
          </w:tcPr>
          <w:p w14:paraId="7E802B38" w14:textId="5F347875" w:rsidR="006068E7" w:rsidRDefault="003C2330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proofErr w:type="spellStart"/>
            <w:r>
              <w:rPr>
                <w:rFonts w:hint="eastAsia"/>
                <w:lang w:eastAsia="ko-KR"/>
              </w:rPr>
              <w:t>api</w:t>
            </w:r>
            <w:proofErr w:type="spellEnd"/>
            <w:r>
              <w:rPr>
                <w:rFonts w:hint="eastAsia"/>
                <w:lang w:eastAsia="ko-KR"/>
              </w:rPr>
              <w:t>/appointments</w:t>
            </w:r>
          </w:p>
        </w:tc>
        <w:tc>
          <w:tcPr>
            <w:tcW w:w="2215" w:type="dxa"/>
          </w:tcPr>
          <w:p w14:paraId="1606F38D" w14:textId="46EB16C1" w:rsidR="006068E7" w:rsidRDefault="00572FB2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약속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</w:tr>
      <w:tr w:rsidR="003C2330" w14:paraId="6B850165" w14:textId="77777777" w:rsidTr="00E120C7">
        <w:trPr>
          <w:trHeight w:val="412"/>
        </w:trPr>
        <w:tc>
          <w:tcPr>
            <w:tcW w:w="2213" w:type="dxa"/>
          </w:tcPr>
          <w:p w14:paraId="38B0D213" w14:textId="13C35B36" w:rsidR="006068E7" w:rsidRDefault="006C5CF0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약속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2186" w:type="dxa"/>
          </w:tcPr>
          <w:p w14:paraId="7277FEFD" w14:textId="2C8E95BE" w:rsidR="006068E7" w:rsidRDefault="003C2330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GET</w:t>
            </w:r>
          </w:p>
        </w:tc>
        <w:tc>
          <w:tcPr>
            <w:tcW w:w="2994" w:type="dxa"/>
          </w:tcPr>
          <w:p w14:paraId="007E12D2" w14:textId="1B825500" w:rsidR="006068E7" w:rsidRDefault="003C2330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proofErr w:type="spellStart"/>
            <w:proofErr w:type="gramStart"/>
            <w:r>
              <w:rPr>
                <w:rFonts w:hint="eastAsia"/>
                <w:lang w:eastAsia="ko-KR"/>
              </w:rPr>
              <w:t>api</w:t>
            </w:r>
            <w:proofErr w:type="spellEnd"/>
            <w:proofErr w:type="gramEnd"/>
            <w:r>
              <w:rPr>
                <w:rFonts w:hint="eastAsia"/>
                <w:lang w:eastAsia="ko-KR"/>
              </w:rPr>
              <w:t>/groups</w:t>
            </w:r>
            <w:proofErr w:type="gramStart"/>
            <w:r>
              <w:rPr>
                <w:rFonts w:hint="eastAsia"/>
                <w:lang w:eastAsia="ko-KR"/>
              </w:rPr>
              <w:t>/:</w:t>
            </w:r>
            <w:proofErr w:type="spellStart"/>
            <w:r>
              <w:rPr>
                <w:rFonts w:hint="eastAsia"/>
                <w:lang w:eastAsia="ko-KR"/>
              </w:rPr>
              <w:t>groupId</w:t>
            </w:r>
            <w:proofErr w:type="spellEnd"/>
            <w:proofErr w:type="gramEnd"/>
            <w:r>
              <w:rPr>
                <w:rFonts w:hint="eastAsia"/>
                <w:lang w:eastAsia="ko-KR"/>
              </w:rPr>
              <w:t>/appointments</w:t>
            </w:r>
          </w:p>
        </w:tc>
        <w:tc>
          <w:tcPr>
            <w:tcW w:w="2215" w:type="dxa"/>
          </w:tcPr>
          <w:p w14:paraId="7FA4ACC5" w14:textId="36432B0F" w:rsidR="006068E7" w:rsidRDefault="00572FB2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그룹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약속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</w:p>
        </w:tc>
      </w:tr>
      <w:tr w:rsidR="006C5CF0" w14:paraId="29559D00" w14:textId="77777777" w:rsidTr="00E120C7">
        <w:trPr>
          <w:trHeight w:val="412"/>
        </w:trPr>
        <w:tc>
          <w:tcPr>
            <w:tcW w:w="2213" w:type="dxa"/>
          </w:tcPr>
          <w:p w14:paraId="1C7DECDA" w14:textId="4E06B4C7" w:rsidR="006C5CF0" w:rsidRDefault="006C5CF0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약속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2186" w:type="dxa"/>
          </w:tcPr>
          <w:p w14:paraId="25F436C5" w14:textId="3E52BC8A" w:rsidR="006C5CF0" w:rsidRDefault="003C2330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GET</w:t>
            </w:r>
          </w:p>
        </w:tc>
        <w:tc>
          <w:tcPr>
            <w:tcW w:w="2994" w:type="dxa"/>
          </w:tcPr>
          <w:p w14:paraId="24E5F9A9" w14:textId="21269D12" w:rsidR="006C5CF0" w:rsidRDefault="003C2330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proofErr w:type="spellStart"/>
            <w:proofErr w:type="gramStart"/>
            <w:r>
              <w:rPr>
                <w:rFonts w:hint="eastAsia"/>
                <w:lang w:eastAsia="ko-KR"/>
              </w:rPr>
              <w:t>api</w:t>
            </w:r>
            <w:proofErr w:type="spellEnd"/>
            <w:proofErr w:type="gramEnd"/>
            <w:r>
              <w:rPr>
                <w:rFonts w:hint="eastAsia"/>
                <w:lang w:eastAsia="ko-KR"/>
              </w:rPr>
              <w:t>/appointments/:id</w:t>
            </w:r>
          </w:p>
        </w:tc>
        <w:tc>
          <w:tcPr>
            <w:tcW w:w="2215" w:type="dxa"/>
          </w:tcPr>
          <w:p w14:paraId="25A796EC" w14:textId="59290218" w:rsidR="006C5CF0" w:rsidRDefault="00572FB2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도착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포함</w:t>
            </w:r>
          </w:p>
        </w:tc>
      </w:tr>
    </w:tbl>
    <w:p w14:paraId="0C5836A3" w14:textId="77777777" w:rsidR="006068E7" w:rsidRDefault="006068E7" w:rsidP="006068E7">
      <w:pPr>
        <w:ind w:left="720"/>
        <w:rPr>
          <w:lang w:eastAsia="ko-KR"/>
        </w:rPr>
      </w:pPr>
    </w:p>
    <w:p w14:paraId="3F6FF6D8" w14:textId="4D53B0C3" w:rsidR="00556229" w:rsidRDefault="00556229" w:rsidP="00556229">
      <w:pPr>
        <w:pStyle w:val="af3"/>
        <w:numPr>
          <w:ilvl w:val="0"/>
          <w:numId w:val="2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</w:t>
      </w:r>
    </w:p>
    <w:tbl>
      <w:tblPr>
        <w:tblStyle w:val="af1"/>
        <w:tblW w:w="9608" w:type="dxa"/>
        <w:tblLook w:val="04A0" w:firstRow="1" w:lastRow="0" w:firstColumn="1" w:lastColumn="0" w:noHBand="0" w:noVBand="1"/>
      </w:tblPr>
      <w:tblGrid>
        <w:gridCol w:w="2326"/>
        <w:gridCol w:w="2314"/>
        <w:gridCol w:w="2638"/>
        <w:gridCol w:w="2330"/>
      </w:tblGrid>
      <w:tr w:rsidR="006068E7" w14:paraId="0911380D" w14:textId="77777777" w:rsidTr="00AE1AD1">
        <w:trPr>
          <w:trHeight w:val="412"/>
        </w:trPr>
        <w:tc>
          <w:tcPr>
            <w:tcW w:w="2326" w:type="dxa"/>
          </w:tcPr>
          <w:p w14:paraId="50682E77" w14:textId="21C5E70B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기능</w:t>
            </w:r>
          </w:p>
        </w:tc>
        <w:tc>
          <w:tcPr>
            <w:tcW w:w="2314" w:type="dxa"/>
          </w:tcPr>
          <w:p w14:paraId="47CB77F4" w14:textId="403D6345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메서드</w:t>
            </w:r>
          </w:p>
        </w:tc>
        <w:tc>
          <w:tcPr>
            <w:tcW w:w="2638" w:type="dxa"/>
          </w:tcPr>
          <w:p w14:paraId="63C5949E" w14:textId="0E16127B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경로</w:t>
            </w:r>
          </w:p>
        </w:tc>
        <w:tc>
          <w:tcPr>
            <w:tcW w:w="2330" w:type="dxa"/>
          </w:tcPr>
          <w:p w14:paraId="2DE36E75" w14:textId="7FCFA5F0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6068E7" w14:paraId="5B7D8DBA" w14:textId="77777777" w:rsidTr="00AE1AD1">
        <w:trPr>
          <w:trHeight w:val="412"/>
        </w:trPr>
        <w:tc>
          <w:tcPr>
            <w:tcW w:w="2326" w:type="dxa"/>
          </w:tcPr>
          <w:p w14:paraId="74A01161" w14:textId="28D92095" w:rsidR="006068E7" w:rsidRDefault="00556229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업데이트</w:t>
            </w:r>
          </w:p>
        </w:tc>
        <w:tc>
          <w:tcPr>
            <w:tcW w:w="2314" w:type="dxa"/>
          </w:tcPr>
          <w:p w14:paraId="3BC79B18" w14:textId="35DE2ABD" w:rsidR="006068E7" w:rsidRDefault="00556229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POST</w:t>
            </w:r>
          </w:p>
        </w:tc>
        <w:tc>
          <w:tcPr>
            <w:tcW w:w="2638" w:type="dxa"/>
          </w:tcPr>
          <w:p w14:paraId="7395AE13" w14:textId="3BCE871F" w:rsidR="006068E7" w:rsidRDefault="00556229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proofErr w:type="spellStart"/>
            <w:r>
              <w:rPr>
                <w:rFonts w:hint="eastAsia"/>
                <w:lang w:eastAsia="ko-KR"/>
              </w:rPr>
              <w:t>api</w:t>
            </w:r>
            <w:proofErr w:type="spellEnd"/>
            <w:r>
              <w:rPr>
                <w:rFonts w:hint="eastAsia"/>
                <w:lang w:eastAsia="ko-KR"/>
              </w:rPr>
              <w:t>/location/update</w:t>
            </w:r>
          </w:p>
        </w:tc>
        <w:tc>
          <w:tcPr>
            <w:tcW w:w="2330" w:type="dxa"/>
          </w:tcPr>
          <w:p w14:paraId="5043FE3F" w14:textId="3E05FCD4" w:rsidR="006068E7" w:rsidRDefault="00DE6D21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위도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경도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업로드</w:t>
            </w:r>
          </w:p>
        </w:tc>
      </w:tr>
      <w:tr w:rsidR="006068E7" w14:paraId="7D9B7ED4" w14:textId="77777777" w:rsidTr="00AE1AD1">
        <w:trPr>
          <w:trHeight w:val="412"/>
        </w:trPr>
        <w:tc>
          <w:tcPr>
            <w:tcW w:w="2326" w:type="dxa"/>
          </w:tcPr>
          <w:p w14:paraId="7AB30669" w14:textId="6C62B37D" w:rsidR="006068E7" w:rsidRDefault="00556229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친구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2314" w:type="dxa"/>
          </w:tcPr>
          <w:p w14:paraId="4109F549" w14:textId="14312D9D" w:rsidR="006068E7" w:rsidRDefault="00556229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GET</w:t>
            </w:r>
          </w:p>
        </w:tc>
        <w:tc>
          <w:tcPr>
            <w:tcW w:w="2638" w:type="dxa"/>
          </w:tcPr>
          <w:p w14:paraId="3613D733" w14:textId="25A1B6F6" w:rsidR="006068E7" w:rsidRDefault="00556229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proofErr w:type="spellStart"/>
            <w:proofErr w:type="gramStart"/>
            <w:r>
              <w:rPr>
                <w:rFonts w:hint="eastAsia"/>
                <w:lang w:eastAsia="ko-KR"/>
              </w:rPr>
              <w:t>api</w:t>
            </w:r>
            <w:proofErr w:type="spellEnd"/>
            <w:proofErr w:type="gramEnd"/>
            <w:r>
              <w:rPr>
                <w:rFonts w:hint="eastAsia"/>
                <w:lang w:eastAsia="ko-KR"/>
              </w:rPr>
              <w:t>/groups</w:t>
            </w:r>
            <w:proofErr w:type="gramStart"/>
            <w:r>
              <w:rPr>
                <w:rFonts w:hint="eastAsia"/>
                <w:lang w:eastAsia="ko-KR"/>
              </w:rPr>
              <w:t>/:</w:t>
            </w:r>
            <w:proofErr w:type="spellStart"/>
            <w:r>
              <w:rPr>
                <w:rFonts w:hint="eastAsia"/>
                <w:lang w:eastAsia="ko-KR"/>
              </w:rPr>
              <w:t>groupId</w:t>
            </w:r>
            <w:proofErr w:type="spellEnd"/>
            <w:proofErr w:type="gramEnd"/>
            <w:r>
              <w:rPr>
                <w:rFonts w:hint="eastAsia"/>
                <w:lang w:eastAsia="ko-KR"/>
              </w:rPr>
              <w:t>/locations</w:t>
            </w:r>
          </w:p>
        </w:tc>
        <w:tc>
          <w:tcPr>
            <w:tcW w:w="2330" w:type="dxa"/>
          </w:tcPr>
          <w:p w14:paraId="323385A9" w14:textId="58CB5E7E" w:rsidR="006068E7" w:rsidRDefault="00DE6D21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그룹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멤버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위치</w:t>
            </w:r>
          </w:p>
        </w:tc>
      </w:tr>
    </w:tbl>
    <w:p w14:paraId="78560B7B" w14:textId="77777777" w:rsidR="00D05815" w:rsidRDefault="00D05815" w:rsidP="00D05815">
      <w:pPr>
        <w:ind w:left="440"/>
        <w:rPr>
          <w:lang w:eastAsia="ko-KR"/>
        </w:rPr>
      </w:pPr>
    </w:p>
    <w:p w14:paraId="78E6FC40" w14:textId="6AE89982" w:rsidR="006068E7" w:rsidRDefault="00AE1AD1" w:rsidP="00AE1AD1">
      <w:pPr>
        <w:pStyle w:val="af3"/>
        <w:numPr>
          <w:ilvl w:val="0"/>
          <w:numId w:val="2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벌금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</w:p>
    <w:tbl>
      <w:tblPr>
        <w:tblStyle w:val="af1"/>
        <w:tblW w:w="9608" w:type="dxa"/>
        <w:tblLook w:val="04A0" w:firstRow="1" w:lastRow="0" w:firstColumn="1" w:lastColumn="0" w:noHBand="0" w:noVBand="1"/>
      </w:tblPr>
      <w:tblGrid>
        <w:gridCol w:w="2261"/>
        <w:gridCol w:w="2276"/>
        <w:gridCol w:w="2793"/>
        <w:gridCol w:w="2278"/>
      </w:tblGrid>
      <w:tr w:rsidR="00AE1AD1" w14:paraId="5DB2F3F5" w14:textId="77777777" w:rsidTr="00AE1AD1">
        <w:trPr>
          <w:trHeight w:val="412"/>
        </w:trPr>
        <w:tc>
          <w:tcPr>
            <w:tcW w:w="2261" w:type="dxa"/>
          </w:tcPr>
          <w:p w14:paraId="4AEEFD35" w14:textId="20E77F04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기능</w:t>
            </w:r>
          </w:p>
        </w:tc>
        <w:tc>
          <w:tcPr>
            <w:tcW w:w="2276" w:type="dxa"/>
          </w:tcPr>
          <w:p w14:paraId="4D74C15B" w14:textId="6C006F54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메서드</w:t>
            </w:r>
          </w:p>
        </w:tc>
        <w:tc>
          <w:tcPr>
            <w:tcW w:w="2793" w:type="dxa"/>
          </w:tcPr>
          <w:p w14:paraId="132A9781" w14:textId="67BBD02A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경로</w:t>
            </w:r>
          </w:p>
        </w:tc>
        <w:tc>
          <w:tcPr>
            <w:tcW w:w="2278" w:type="dxa"/>
          </w:tcPr>
          <w:p w14:paraId="6402E25D" w14:textId="2B2DD5C4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AE1AD1" w14:paraId="7651810C" w14:textId="77777777" w:rsidTr="00AE1AD1">
        <w:trPr>
          <w:trHeight w:val="412"/>
        </w:trPr>
        <w:tc>
          <w:tcPr>
            <w:tcW w:w="2261" w:type="dxa"/>
          </w:tcPr>
          <w:p w14:paraId="3D08E48C" w14:textId="1862D96B" w:rsidR="006068E7" w:rsidRDefault="00AE1AD1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벌금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2276" w:type="dxa"/>
          </w:tcPr>
          <w:p w14:paraId="193491C6" w14:textId="26F1D2A9" w:rsidR="006068E7" w:rsidRDefault="00AE1AD1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GET</w:t>
            </w:r>
          </w:p>
        </w:tc>
        <w:tc>
          <w:tcPr>
            <w:tcW w:w="2793" w:type="dxa"/>
          </w:tcPr>
          <w:p w14:paraId="10C91447" w14:textId="0FB737AB" w:rsidR="006068E7" w:rsidRDefault="00AE1AD1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proofErr w:type="spellStart"/>
            <w:proofErr w:type="gramStart"/>
            <w:r>
              <w:rPr>
                <w:rFonts w:hint="eastAsia"/>
                <w:lang w:eastAsia="ko-KR"/>
              </w:rPr>
              <w:t>api</w:t>
            </w:r>
            <w:proofErr w:type="spellEnd"/>
            <w:proofErr w:type="gramEnd"/>
            <w:r>
              <w:rPr>
                <w:rFonts w:hint="eastAsia"/>
                <w:lang w:eastAsia="ko-KR"/>
              </w:rPr>
              <w:t>/penalties</w:t>
            </w:r>
            <w:proofErr w:type="gramStart"/>
            <w:r>
              <w:rPr>
                <w:rFonts w:hint="eastAsia"/>
                <w:lang w:eastAsia="ko-KR"/>
              </w:rPr>
              <w:t>/:</w:t>
            </w:r>
            <w:proofErr w:type="spellStart"/>
            <w:r>
              <w:rPr>
                <w:rFonts w:hint="eastAsia"/>
                <w:lang w:eastAsia="ko-KR"/>
              </w:rPr>
              <w:t>appointmentId</w:t>
            </w:r>
            <w:proofErr w:type="spellEnd"/>
            <w:proofErr w:type="gramEnd"/>
          </w:p>
        </w:tc>
        <w:tc>
          <w:tcPr>
            <w:tcW w:w="2278" w:type="dxa"/>
          </w:tcPr>
          <w:p w14:paraId="0D1B95E1" w14:textId="3A52C3E7" w:rsidR="006068E7" w:rsidRDefault="00AE1AD1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벌금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</w:tbl>
    <w:p w14:paraId="646D29F1" w14:textId="77777777" w:rsidR="006068E7" w:rsidRPr="006068E7" w:rsidRDefault="006068E7" w:rsidP="006068E7">
      <w:pPr>
        <w:ind w:left="720"/>
        <w:rPr>
          <w:lang w:eastAsia="ko-KR"/>
        </w:rPr>
      </w:pPr>
    </w:p>
    <w:p w14:paraId="25576639" w14:textId="7623EC93" w:rsidR="009E0CA4" w:rsidRDefault="008C22BC">
      <w:pPr>
        <w:pStyle w:val="2"/>
      </w:pPr>
      <w:proofErr w:type="spellStart"/>
      <w:r w:rsidRPr="008C22BC">
        <w:rPr>
          <w:rFonts w:hint="eastAsia"/>
        </w:rPr>
        <w:lastRenderedPageBreak/>
        <w:t>보충</w:t>
      </w:r>
      <w:proofErr w:type="spellEnd"/>
      <w:r w:rsidRPr="008C22BC">
        <w:rPr>
          <w:rFonts w:hint="eastAsia"/>
        </w:rPr>
        <w:t xml:space="preserve"> </w:t>
      </w:r>
      <w:proofErr w:type="spellStart"/>
      <w:r w:rsidRPr="008C22BC">
        <w:rPr>
          <w:rFonts w:hint="eastAsia"/>
        </w:rPr>
        <w:t>요구사항</w:t>
      </w:r>
      <w:proofErr w:type="spellEnd"/>
    </w:p>
    <w:p w14:paraId="2F96E819" w14:textId="77777777" w:rsidR="005939D2" w:rsidRDefault="005939D2" w:rsidP="005939D2">
      <w:pPr>
        <w:pStyle w:val="af0"/>
        <w:numPr>
          <w:ilvl w:val="0"/>
          <w:numId w:val="28"/>
        </w:numPr>
      </w:pPr>
      <w:r>
        <w:t xml:space="preserve">모든 요청은 </w:t>
      </w:r>
      <w:r>
        <w:rPr>
          <w:rStyle w:val="HTML"/>
        </w:rPr>
        <w:t>Authorization: Bearer &lt;JWT&gt;</w:t>
      </w:r>
      <w:r>
        <w:t xml:space="preserve"> 헤더를 포함해야 합니다.</w:t>
      </w:r>
    </w:p>
    <w:p w14:paraId="4B52E232" w14:textId="32A5126F" w:rsidR="005939D2" w:rsidRDefault="005939D2" w:rsidP="005939D2">
      <w:pPr>
        <w:pStyle w:val="af0"/>
        <w:numPr>
          <w:ilvl w:val="0"/>
          <w:numId w:val="28"/>
        </w:numPr>
      </w:pPr>
      <w:r>
        <w:t xml:space="preserve">친구, 그룹, 약속 API는 </w:t>
      </w:r>
      <w:proofErr w:type="spellStart"/>
      <w:r>
        <w:t>요청자</w:t>
      </w:r>
      <w:proofErr w:type="spellEnd"/>
      <w:r>
        <w:t xml:space="preserve"> 기준으로 권한을 체크합니다</w:t>
      </w:r>
      <w:r>
        <w:rPr>
          <w:rFonts w:hint="eastAsia"/>
        </w:rPr>
        <w:t>.</w:t>
      </w:r>
    </w:p>
    <w:p w14:paraId="0DDAB6FF" w14:textId="62CC5832" w:rsidR="009E0CA4" w:rsidRDefault="008C22BC">
      <w:pPr>
        <w:pStyle w:val="1"/>
      </w:pPr>
      <w:proofErr w:type="spellStart"/>
      <w:r w:rsidRPr="008C22BC">
        <w:rPr>
          <w:rFonts w:hint="eastAsia"/>
        </w:rPr>
        <w:t>지원</w:t>
      </w:r>
      <w:proofErr w:type="spellEnd"/>
      <w:r w:rsidRPr="008C22BC">
        <w:rPr>
          <w:rFonts w:hint="eastAsia"/>
        </w:rPr>
        <w:t xml:space="preserve"> </w:t>
      </w:r>
      <w:proofErr w:type="spellStart"/>
      <w:r w:rsidRPr="008C22BC">
        <w:rPr>
          <w:rFonts w:hint="eastAsia"/>
        </w:rPr>
        <w:t>정보</w:t>
      </w:r>
      <w:proofErr w:type="spellEnd"/>
    </w:p>
    <w:p w14:paraId="34023EAD" w14:textId="77777777" w:rsidR="002D43E7" w:rsidRDefault="002D43E7" w:rsidP="002D43E7">
      <w:pPr>
        <w:pStyle w:val="af0"/>
        <w:numPr>
          <w:ilvl w:val="0"/>
          <w:numId w:val="29"/>
        </w:numPr>
      </w:pPr>
      <w:r>
        <w:t xml:space="preserve">부록: UI 스토리보드, </w:t>
      </w:r>
      <w:proofErr w:type="spellStart"/>
      <w:r>
        <w:t>유스케이스</w:t>
      </w:r>
      <w:proofErr w:type="spellEnd"/>
      <w:r>
        <w:t xml:space="preserve"> 다이어그램 (추후 첨부 예정)</w:t>
      </w:r>
    </w:p>
    <w:p w14:paraId="552B4531" w14:textId="455C2033" w:rsidR="002D43E7" w:rsidRDefault="002D43E7" w:rsidP="002D43E7">
      <w:pPr>
        <w:pStyle w:val="af0"/>
        <w:numPr>
          <w:ilvl w:val="0"/>
          <w:numId w:val="29"/>
        </w:numPr>
      </w:pPr>
      <w:r>
        <w:t>관련 링크: GitHub 저장소, ERD 설</w:t>
      </w:r>
      <w:r>
        <w:rPr>
          <w:rFonts w:hint="eastAsia"/>
        </w:rPr>
        <w:t>계</w:t>
      </w:r>
    </w:p>
    <w:p w14:paraId="5AA49126" w14:textId="7975B734" w:rsidR="009E0CA4" w:rsidRPr="002D43E7" w:rsidRDefault="009E0CA4" w:rsidP="002D43E7">
      <w:pPr>
        <w:pStyle w:val="InfoBlue"/>
        <w:rPr>
          <w:lang w:eastAsia="ko-KR"/>
        </w:rPr>
      </w:pPr>
    </w:p>
    <w:sectPr w:rsidR="009E0CA4" w:rsidRPr="002D43E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AEAA22" w14:textId="77777777" w:rsidR="00D10A24" w:rsidRDefault="00D10A24">
      <w:pPr>
        <w:spacing w:line="240" w:lineRule="auto"/>
      </w:pPr>
      <w:r>
        <w:separator/>
      </w:r>
    </w:p>
  </w:endnote>
  <w:endnote w:type="continuationSeparator" w:id="0">
    <w:p w14:paraId="76B48743" w14:textId="77777777" w:rsidR="00D10A24" w:rsidRDefault="00D10A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DC742" w14:textId="77777777" w:rsidR="009E0CA4" w:rsidRDefault="009E0CA4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B71F50A" w14:textId="77777777" w:rsidR="009E0CA4" w:rsidRDefault="009E0CA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475C24" w14:textId="77777777" w:rsidR="0052006E" w:rsidRDefault="0052006E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DDDE0F" w14:textId="77777777" w:rsidR="0052006E" w:rsidRDefault="0052006E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E0CA4" w14:paraId="473010A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ABBFA3" w14:textId="77777777" w:rsidR="009E0CA4" w:rsidRDefault="009E0CA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E397B3" w14:textId="77777777" w:rsidR="009E0CA4" w:rsidRDefault="009E0CA4">
          <w:pPr>
            <w:jc w:val="center"/>
          </w:pPr>
          <w:r>
            <w:sym w:font="Symbol" w:char="F0D3"/>
          </w:r>
          <w:fldSimple w:instr=" DOCPROPERTY &quot;Company&quot;  \* MERGEFORMAT ">
            <w:r w:rsidR="001E4A02">
              <w:t>&lt;Company Name&gt;</w:t>
            </w:r>
          </w:fldSimple>
          <w: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73F6C72" w14:textId="77777777" w:rsidR="009E0CA4" w:rsidRDefault="009E0CA4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383EBA"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</w:p>
      </w:tc>
    </w:tr>
  </w:tbl>
  <w:p w14:paraId="19FBBC33" w14:textId="77777777" w:rsidR="009E0CA4" w:rsidRDefault="009E0CA4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6F465" w14:textId="77777777" w:rsidR="009E0CA4" w:rsidRDefault="009E0CA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A71B1" w14:textId="77777777" w:rsidR="00D10A24" w:rsidRDefault="00D10A24">
      <w:pPr>
        <w:spacing w:line="240" w:lineRule="auto"/>
      </w:pPr>
      <w:r>
        <w:separator/>
      </w:r>
    </w:p>
  </w:footnote>
  <w:footnote w:type="continuationSeparator" w:id="0">
    <w:p w14:paraId="6F285A8E" w14:textId="77777777" w:rsidR="00D10A24" w:rsidRDefault="00D10A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66D75" w14:textId="77777777" w:rsidR="0052006E" w:rsidRDefault="0052006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4D4A6" w14:textId="77777777" w:rsidR="009E0CA4" w:rsidRDefault="009E0CA4">
    <w:pPr>
      <w:rPr>
        <w:sz w:val="24"/>
      </w:rPr>
    </w:pPr>
  </w:p>
  <w:p w14:paraId="33BEA485" w14:textId="77777777" w:rsidR="009E0CA4" w:rsidRDefault="009E0CA4">
    <w:pPr>
      <w:pBdr>
        <w:top w:val="single" w:sz="6" w:space="1" w:color="auto"/>
      </w:pBdr>
      <w:rPr>
        <w:sz w:val="24"/>
      </w:rPr>
    </w:pPr>
  </w:p>
  <w:p w14:paraId="33BA4F58" w14:textId="4227F17F" w:rsidR="009E0CA4" w:rsidRDefault="009E0CA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1E4A02">
      <w:rPr>
        <w:rFonts w:ascii="Arial" w:hAnsi="Arial"/>
        <w:b/>
        <w:sz w:val="36"/>
      </w:rPr>
      <w:t>&lt;</w:t>
    </w:r>
    <w:r w:rsidR="0052006E">
      <w:rPr>
        <w:rFonts w:ascii="Arial" w:hAnsi="Arial" w:hint="eastAsia"/>
        <w:b/>
        <w:sz w:val="36"/>
        <w:lang w:eastAsia="ko-KR"/>
      </w:rPr>
      <w:t>LOCH</w:t>
    </w:r>
    <w:r w:rsidR="0052006E">
      <w:rPr>
        <w:rFonts w:ascii="Arial" w:hAnsi="Arial"/>
        <w:b/>
        <w:sz w:val="36"/>
      </w:rPr>
      <w:t xml:space="preserve"> </w:t>
    </w:r>
    <w:r w:rsidR="001E4A02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0D82B252" w14:textId="77777777" w:rsidR="009E0CA4" w:rsidRDefault="009E0CA4">
    <w:pPr>
      <w:pBdr>
        <w:bottom w:val="single" w:sz="6" w:space="1" w:color="auto"/>
      </w:pBdr>
      <w:jc w:val="right"/>
      <w:rPr>
        <w:sz w:val="24"/>
      </w:rPr>
    </w:pPr>
  </w:p>
  <w:p w14:paraId="69FFB4F9" w14:textId="77777777" w:rsidR="009E0CA4" w:rsidRDefault="009E0CA4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117E5E" w14:textId="77777777" w:rsidR="0052006E" w:rsidRDefault="0052006E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E0CA4" w14:paraId="1EBB7EEA" w14:textId="77777777">
      <w:tc>
        <w:tcPr>
          <w:tcW w:w="6379" w:type="dxa"/>
        </w:tcPr>
        <w:p w14:paraId="733192D5" w14:textId="77777777" w:rsidR="009E0CA4" w:rsidRDefault="001E4A02">
          <w:fldSimple w:instr=" SUBJECT  \* MERGEFORMAT ">
            <w:r>
              <w:t>&lt;Project Name&gt;</w:t>
            </w:r>
          </w:fldSimple>
        </w:p>
      </w:tc>
      <w:tc>
        <w:tcPr>
          <w:tcW w:w="3179" w:type="dxa"/>
        </w:tcPr>
        <w:p w14:paraId="4FDAFA27" w14:textId="77777777" w:rsidR="009E0CA4" w:rsidRDefault="009E0CA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9E0CA4" w14:paraId="745911D9" w14:textId="77777777">
      <w:tc>
        <w:tcPr>
          <w:tcW w:w="6379" w:type="dxa"/>
        </w:tcPr>
        <w:p w14:paraId="1A009B32" w14:textId="77777777" w:rsidR="009E0CA4" w:rsidRDefault="001E4A02">
          <w:fldSimple w:instr=" TITLE  \* MERGEFORMAT ">
            <w:r>
              <w:t>Software Requirements Specification</w:t>
            </w:r>
          </w:fldSimple>
        </w:p>
      </w:tc>
      <w:tc>
        <w:tcPr>
          <w:tcW w:w="3179" w:type="dxa"/>
        </w:tcPr>
        <w:p w14:paraId="244E8BE2" w14:textId="77777777" w:rsidR="009E0CA4" w:rsidRDefault="009E0CA4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9E0CA4" w14:paraId="0618DD4C" w14:textId="77777777">
      <w:tc>
        <w:tcPr>
          <w:tcW w:w="9558" w:type="dxa"/>
          <w:gridSpan w:val="2"/>
        </w:tcPr>
        <w:p w14:paraId="180EAD3E" w14:textId="77777777" w:rsidR="009E0CA4" w:rsidRDefault="009E0CA4">
          <w:r>
            <w:t>&lt;document identifier&gt;</w:t>
          </w:r>
        </w:p>
      </w:tc>
    </w:tr>
  </w:tbl>
  <w:p w14:paraId="02EE61D0" w14:textId="77777777" w:rsidR="009E0CA4" w:rsidRDefault="009E0CA4">
    <w:pPr>
      <w:pStyle w:val="a6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8A3E2" w14:textId="77777777" w:rsidR="009E0CA4" w:rsidRDefault="009E0CA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5144904"/>
    <w:multiLevelType w:val="hybridMultilevel"/>
    <w:tmpl w:val="7E723A8E"/>
    <w:lvl w:ilvl="0" w:tplc="5FB41A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ABC2A23"/>
    <w:multiLevelType w:val="multilevel"/>
    <w:tmpl w:val="7532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4F0436"/>
    <w:multiLevelType w:val="multilevel"/>
    <w:tmpl w:val="62AC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F0447D1"/>
    <w:multiLevelType w:val="hybridMultilevel"/>
    <w:tmpl w:val="FF96A2E0"/>
    <w:lvl w:ilvl="0" w:tplc="8DF440E4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3F36BB2"/>
    <w:multiLevelType w:val="multilevel"/>
    <w:tmpl w:val="8ED0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796450"/>
    <w:multiLevelType w:val="multilevel"/>
    <w:tmpl w:val="4492FB7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568C0FFD"/>
    <w:multiLevelType w:val="multilevel"/>
    <w:tmpl w:val="1488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CB9140D"/>
    <w:multiLevelType w:val="multilevel"/>
    <w:tmpl w:val="DCD6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325261">
    <w:abstractNumId w:val="0"/>
  </w:num>
  <w:num w:numId="2" w16cid:durableId="217983172">
    <w:abstractNumId w:val="12"/>
  </w:num>
  <w:num w:numId="3" w16cid:durableId="1261453208">
    <w:abstractNumId w:val="26"/>
  </w:num>
  <w:num w:numId="4" w16cid:durableId="110788228">
    <w:abstractNumId w:val="18"/>
  </w:num>
  <w:num w:numId="5" w16cid:durableId="2113435713">
    <w:abstractNumId w:val="17"/>
  </w:num>
  <w:num w:numId="6" w16cid:durableId="992441510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979265481">
    <w:abstractNumId w:val="2"/>
  </w:num>
  <w:num w:numId="8" w16cid:durableId="1375617480">
    <w:abstractNumId w:val="25"/>
  </w:num>
  <w:num w:numId="9" w16cid:durableId="1415935512">
    <w:abstractNumId w:val="3"/>
  </w:num>
  <w:num w:numId="10" w16cid:durableId="158934059">
    <w:abstractNumId w:val="13"/>
  </w:num>
  <w:num w:numId="11" w16cid:durableId="70544658">
    <w:abstractNumId w:val="11"/>
  </w:num>
  <w:num w:numId="12" w16cid:durableId="1765419514">
    <w:abstractNumId w:val="24"/>
  </w:num>
  <w:num w:numId="13" w16cid:durableId="568423040">
    <w:abstractNumId w:val="10"/>
  </w:num>
  <w:num w:numId="14" w16cid:durableId="400294664">
    <w:abstractNumId w:val="5"/>
  </w:num>
  <w:num w:numId="15" w16cid:durableId="428353398">
    <w:abstractNumId w:val="23"/>
  </w:num>
  <w:num w:numId="16" w16cid:durableId="2082211970">
    <w:abstractNumId w:val="16"/>
  </w:num>
  <w:num w:numId="17" w16cid:durableId="249237071">
    <w:abstractNumId w:val="6"/>
  </w:num>
  <w:num w:numId="18" w16cid:durableId="248083384">
    <w:abstractNumId w:val="15"/>
  </w:num>
  <w:num w:numId="19" w16cid:durableId="109714347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1764645744">
    <w:abstractNumId w:val="8"/>
  </w:num>
  <w:num w:numId="21" w16cid:durableId="1966303220">
    <w:abstractNumId w:val="22"/>
  </w:num>
  <w:num w:numId="22" w16cid:durableId="644360247">
    <w:abstractNumId w:val="14"/>
  </w:num>
  <w:num w:numId="23" w16cid:durableId="841747940">
    <w:abstractNumId w:val="20"/>
  </w:num>
  <w:num w:numId="24" w16cid:durableId="198709573">
    <w:abstractNumId w:val="21"/>
  </w:num>
  <w:num w:numId="25" w16cid:durableId="783578793">
    <w:abstractNumId w:val="27"/>
  </w:num>
  <w:num w:numId="26" w16cid:durableId="89354678">
    <w:abstractNumId w:val="7"/>
  </w:num>
  <w:num w:numId="27" w16cid:durableId="196428351">
    <w:abstractNumId w:val="4"/>
  </w:num>
  <w:num w:numId="28" w16cid:durableId="2028020001">
    <w:abstractNumId w:val="19"/>
  </w:num>
  <w:num w:numId="29" w16cid:durableId="10453766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A02"/>
    <w:rsid w:val="00053827"/>
    <w:rsid w:val="000621E3"/>
    <w:rsid w:val="00083CC4"/>
    <w:rsid w:val="00121859"/>
    <w:rsid w:val="001263E9"/>
    <w:rsid w:val="0013305D"/>
    <w:rsid w:val="00162F75"/>
    <w:rsid w:val="001957FB"/>
    <w:rsid w:val="001B11D0"/>
    <w:rsid w:val="001E260F"/>
    <w:rsid w:val="001E4A02"/>
    <w:rsid w:val="002137FF"/>
    <w:rsid w:val="00281801"/>
    <w:rsid w:val="002A5E07"/>
    <w:rsid w:val="002D43E7"/>
    <w:rsid w:val="0031082F"/>
    <w:rsid w:val="00352E8E"/>
    <w:rsid w:val="00383EBA"/>
    <w:rsid w:val="00387866"/>
    <w:rsid w:val="003B55C6"/>
    <w:rsid w:val="003C2330"/>
    <w:rsid w:val="003F2D63"/>
    <w:rsid w:val="0042122F"/>
    <w:rsid w:val="00432D9E"/>
    <w:rsid w:val="0044468A"/>
    <w:rsid w:val="004A2AF1"/>
    <w:rsid w:val="004F1776"/>
    <w:rsid w:val="0052006E"/>
    <w:rsid w:val="00556229"/>
    <w:rsid w:val="00556C25"/>
    <w:rsid w:val="00572FB2"/>
    <w:rsid w:val="0058606C"/>
    <w:rsid w:val="005939D2"/>
    <w:rsid w:val="006068E7"/>
    <w:rsid w:val="0064065D"/>
    <w:rsid w:val="006C5CF0"/>
    <w:rsid w:val="00736EC6"/>
    <w:rsid w:val="0078391F"/>
    <w:rsid w:val="007E2267"/>
    <w:rsid w:val="008178A0"/>
    <w:rsid w:val="008304BB"/>
    <w:rsid w:val="00872E0E"/>
    <w:rsid w:val="008C22BC"/>
    <w:rsid w:val="009E0CA4"/>
    <w:rsid w:val="009F07C2"/>
    <w:rsid w:val="00A14116"/>
    <w:rsid w:val="00A453BB"/>
    <w:rsid w:val="00A66211"/>
    <w:rsid w:val="00AE1AD1"/>
    <w:rsid w:val="00AF66B8"/>
    <w:rsid w:val="00B057E5"/>
    <w:rsid w:val="00B22360"/>
    <w:rsid w:val="00B62E2B"/>
    <w:rsid w:val="00B65755"/>
    <w:rsid w:val="00B82176"/>
    <w:rsid w:val="00BD31E5"/>
    <w:rsid w:val="00C72429"/>
    <w:rsid w:val="00D05815"/>
    <w:rsid w:val="00D10A24"/>
    <w:rsid w:val="00D6037A"/>
    <w:rsid w:val="00DB5105"/>
    <w:rsid w:val="00DD0F33"/>
    <w:rsid w:val="00DE6D21"/>
    <w:rsid w:val="00E120C7"/>
    <w:rsid w:val="00EA6059"/>
    <w:rsid w:val="00F029CD"/>
    <w:rsid w:val="00F05E57"/>
    <w:rsid w:val="00F9398E"/>
    <w:rsid w:val="00F956A1"/>
    <w:rsid w:val="00FC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107EA6"/>
  <w15:chartTrackingRefBased/>
  <w15:docId w15:val="{ED6D8A3B-703F-4CCB-9C0D-BE90FE5D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1260"/>
      </w:tabs>
      <w:spacing w:after="120"/>
      <w:ind w:left="765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Strong"/>
    <w:basedOn w:val="a0"/>
    <w:qFormat/>
    <w:rPr>
      <w:b/>
      <w:bCs/>
    </w:rPr>
  </w:style>
  <w:style w:type="paragraph" w:styleId="af0">
    <w:name w:val="Normal (Web)"/>
    <w:basedOn w:val="a"/>
    <w:uiPriority w:val="99"/>
    <w:semiHidden/>
    <w:unhideWhenUsed/>
    <w:rsid w:val="0013305D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table" w:styleId="af1">
    <w:name w:val="Table Grid"/>
    <w:basedOn w:val="a1"/>
    <w:uiPriority w:val="39"/>
    <w:rsid w:val="00606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Grid Table Light"/>
    <w:basedOn w:val="a1"/>
    <w:uiPriority w:val="40"/>
    <w:rsid w:val="006068E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2">
    <w:name w:val="Plain Table 2"/>
    <w:basedOn w:val="a1"/>
    <w:uiPriority w:val="42"/>
    <w:rsid w:val="006068E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3">
    <w:name w:val="List Paragraph"/>
    <w:basedOn w:val="a"/>
    <w:uiPriority w:val="34"/>
    <w:qFormat/>
    <w:rsid w:val="006068E7"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5939D2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4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5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1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00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5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9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7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6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8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0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2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4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51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2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mtr\Downloads\Software%20Requirements%20Specification%20-%202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Requirements Specification - 2.dot</Template>
  <TotalTime>481</TotalTime>
  <Pages>8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Hyeon Sung Lim</dc:creator>
  <cp:keywords/>
  <dc:description/>
  <cp:lastModifiedBy>자준 황</cp:lastModifiedBy>
  <cp:revision>51</cp:revision>
  <cp:lastPrinted>1899-12-31T15:00:00Z</cp:lastPrinted>
  <dcterms:created xsi:type="dcterms:W3CDTF">2025-03-26T03:34:00Z</dcterms:created>
  <dcterms:modified xsi:type="dcterms:W3CDTF">2025-06-10T18:16:00Z</dcterms:modified>
</cp:coreProperties>
</file>